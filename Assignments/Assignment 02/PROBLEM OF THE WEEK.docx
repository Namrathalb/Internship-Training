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D7" w:rsidRPr="00877434" w:rsidRDefault="00D57CD7" w:rsidP="00D57CD7">
      <w:pPr>
        <w:pStyle w:val="Title"/>
        <w:rPr>
          <w:b/>
          <w:i/>
          <w:u w:val="single"/>
        </w:rPr>
      </w:pPr>
      <w:r w:rsidRPr="00877434">
        <w:rPr>
          <w:b/>
          <w:i/>
          <w:u w:val="single"/>
        </w:rPr>
        <w:t>PROBL</w:t>
      </w:r>
      <w:r w:rsidR="00877434" w:rsidRPr="00877434">
        <w:rPr>
          <w:b/>
          <w:i/>
          <w:u w:val="single"/>
        </w:rPr>
        <w:t>E</w:t>
      </w:r>
      <w:r w:rsidRPr="00877434">
        <w:rPr>
          <w:b/>
          <w:i/>
          <w:u w:val="single"/>
        </w:rPr>
        <w:t xml:space="preserve">M OF THE WEEK </w:t>
      </w:r>
      <w:r w:rsidR="00877434" w:rsidRPr="00877434">
        <w:rPr>
          <w:b/>
          <w:i/>
          <w:u w:val="single"/>
        </w:rPr>
        <w:t>–</w:t>
      </w:r>
      <w:r w:rsidR="002C2521">
        <w:rPr>
          <w:b/>
          <w:i/>
          <w:u w:val="single"/>
        </w:rPr>
        <w:t xml:space="preserve"> 02</w:t>
      </w:r>
    </w:p>
    <w:p w:rsidR="00877434" w:rsidRDefault="00877434" w:rsidP="00D57CD7">
      <w:pPr>
        <w:pStyle w:val="Title"/>
        <w:rPr>
          <w:sz w:val="20"/>
          <w:u w:val="single"/>
        </w:rPr>
      </w:pPr>
    </w:p>
    <w:p w:rsidR="00E24F38" w:rsidRDefault="00E24F38" w:rsidP="00E24F38">
      <w:pPr>
        <w:pStyle w:val="Title"/>
        <w:jc w:val="right"/>
        <w:rPr>
          <w:b/>
          <w:i/>
          <w:sz w:val="20"/>
        </w:rPr>
      </w:pPr>
      <w:r w:rsidRPr="00E24F38">
        <w:rPr>
          <w:b/>
          <w:i/>
          <w:sz w:val="20"/>
        </w:rPr>
        <w:t>Assignment Given: 1</w:t>
      </w:r>
      <w:r w:rsidR="001F1F91">
        <w:rPr>
          <w:b/>
          <w:i/>
          <w:sz w:val="20"/>
        </w:rPr>
        <w:t>3/10</w:t>
      </w:r>
      <w:r w:rsidRPr="00E24F38">
        <w:rPr>
          <w:b/>
          <w:i/>
          <w:sz w:val="20"/>
        </w:rPr>
        <w:t>/2020</w:t>
      </w:r>
    </w:p>
    <w:p w:rsidR="00E24F38" w:rsidRPr="00E24F38" w:rsidRDefault="00E24F38" w:rsidP="00E24F38">
      <w:pPr>
        <w:pStyle w:val="Title"/>
        <w:jc w:val="right"/>
        <w:rPr>
          <w:b/>
          <w:i/>
          <w:sz w:val="20"/>
        </w:rPr>
      </w:pPr>
    </w:p>
    <w:p w:rsidR="00E24F38" w:rsidRPr="00E24F38" w:rsidRDefault="00E24F38" w:rsidP="00E24F38">
      <w:pPr>
        <w:pStyle w:val="Title"/>
        <w:jc w:val="right"/>
        <w:rPr>
          <w:b/>
          <w:i/>
          <w:sz w:val="20"/>
        </w:rPr>
      </w:pPr>
      <w:r w:rsidRPr="00E24F38">
        <w:rPr>
          <w:b/>
          <w:i/>
          <w:sz w:val="20"/>
        </w:rPr>
        <w:t>Assignment Completed:</w:t>
      </w:r>
      <w:r w:rsidR="00F76885">
        <w:rPr>
          <w:b/>
          <w:i/>
          <w:sz w:val="20"/>
        </w:rPr>
        <w:t xml:space="preserve"> </w:t>
      </w:r>
      <w:r w:rsidR="005F7152">
        <w:rPr>
          <w:b/>
          <w:i/>
          <w:sz w:val="20"/>
        </w:rPr>
        <w:t>21/10/2020</w:t>
      </w:r>
    </w:p>
    <w:p w:rsidR="00D57CD7" w:rsidRDefault="00D57CD7" w:rsidP="00D57CD7">
      <w:pPr>
        <w:rPr>
          <w:rStyle w:val="Strong"/>
          <w:b w:val="0"/>
        </w:rPr>
      </w:pPr>
      <w:r>
        <w:rPr>
          <w:rStyle w:val="Strong"/>
        </w:rPr>
        <w:t xml:space="preserve">PROJECT DISCRIPTION: </w:t>
      </w:r>
      <w:r>
        <w:rPr>
          <w:rStyle w:val="Strong"/>
          <w:b w:val="0"/>
        </w:rPr>
        <w:t>Write or create a</w:t>
      </w:r>
      <w:r w:rsidR="003267F2">
        <w:rPr>
          <w:rStyle w:val="Strong"/>
          <w:b w:val="0"/>
        </w:rPr>
        <w:t xml:space="preserve"> batch file which</w:t>
      </w:r>
      <w:r w:rsidR="00F97835">
        <w:rPr>
          <w:rStyle w:val="Strong"/>
          <w:b w:val="0"/>
        </w:rPr>
        <w:t xml:space="preserve"> checks the software version installed and </w:t>
      </w:r>
      <w:r w:rsidR="003267F2">
        <w:rPr>
          <w:rStyle w:val="Strong"/>
          <w:b w:val="0"/>
        </w:rPr>
        <w:t>does the following operation on execution</w:t>
      </w:r>
      <w:r>
        <w:rPr>
          <w:rStyle w:val="Strong"/>
          <w:b w:val="0"/>
        </w:rPr>
        <w:t xml:space="preserve">. </w:t>
      </w:r>
    </w:p>
    <w:tbl>
      <w:tblPr>
        <w:tblStyle w:val="TableGrid"/>
        <w:tblpPr w:leftFromText="180" w:rightFromText="180" w:vertAnchor="text" w:horzAnchor="margin" w:tblpY="325"/>
        <w:tblW w:w="524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790"/>
      </w:tblGrid>
      <w:tr w:rsidR="00D57CD7" w:rsidRPr="00941888" w:rsidTr="00BB14EE">
        <w:trPr>
          <w:trHeight w:hRule="exact" w:val="6963"/>
        </w:trPr>
        <w:tc>
          <w:tcPr>
            <w:tcW w:w="9790" w:type="dxa"/>
          </w:tcPr>
          <w:p w:rsidR="00877434" w:rsidRDefault="00877434" w:rsidP="00D57CD7">
            <w:pPr>
              <w:spacing w:line="276" w:lineRule="auto"/>
              <w:rPr>
                <w:rStyle w:val="Strong"/>
              </w:rPr>
            </w:pPr>
            <w:bookmarkStart w:id="0" w:name="_Hlk522321710"/>
          </w:p>
          <w:p w:rsidR="00D57CD7" w:rsidRDefault="00D57CD7" w:rsidP="00D57CD7">
            <w:pPr>
              <w:spacing w:line="276" w:lineRule="auto"/>
              <w:rPr>
                <w:rStyle w:val="Strong"/>
                <w:b w:val="0"/>
              </w:rPr>
            </w:pPr>
            <w:r w:rsidRPr="00D57CD7">
              <w:rPr>
                <w:rStyle w:val="Strong"/>
              </w:rPr>
              <w:t>Option 1):</w:t>
            </w:r>
            <w:r>
              <w:rPr>
                <w:rStyle w:val="Strong"/>
                <w:b w:val="0"/>
              </w:rPr>
              <w:t xml:space="preserve"> if </w:t>
            </w:r>
            <w:r w:rsidR="003267F2">
              <w:rPr>
                <w:rStyle w:val="Strong"/>
                <w:b w:val="0"/>
              </w:rPr>
              <w:t>a version of PYTHON is already installed check its version. If the VERSION is less than 3.6 or NO VERSION is installed then install PYTHON 3.6.0 version.</w:t>
            </w:r>
            <w:r>
              <w:rPr>
                <w:rStyle w:val="Strong"/>
                <w:b w:val="0"/>
              </w:rPr>
              <w:t xml:space="preserve"> </w:t>
            </w:r>
          </w:p>
          <w:p w:rsidR="00D57CD7" w:rsidRDefault="00D57CD7" w:rsidP="00D57CD7">
            <w:pPr>
              <w:spacing w:line="276" w:lineRule="auto"/>
              <w:rPr>
                <w:rStyle w:val="Strong"/>
                <w:b w:val="0"/>
              </w:rPr>
            </w:pPr>
            <w:r w:rsidRPr="00D57CD7">
              <w:rPr>
                <w:rStyle w:val="Strong"/>
              </w:rPr>
              <w:t>Note:</w:t>
            </w:r>
            <w:r w:rsidR="003267F2">
              <w:rPr>
                <w:rStyle w:val="Strong"/>
                <w:b w:val="0"/>
              </w:rPr>
              <w:t xml:space="preserve"> BATCH file should check the installed software version anywhere in the system.</w:t>
            </w:r>
          </w:p>
          <w:p w:rsidR="00D57CD7" w:rsidRPr="00D57CD7" w:rsidRDefault="00D57CD7" w:rsidP="00D57CD7">
            <w:pPr>
              <w:spacing w:line="276" w:lineRule="auto"/>
              <w:rPr>
                <w:rStyle w:val="Strong"/>
              </w:rPr>
            </w:pPr>
          </w:p>
          <w:p w:rsidR="003267F2" w:rsidRDefault="00D57CD7" w:rsidP="00D57CD7">
            <w:pPr>
              <w:spacing w:line="276" w:lineRule="auto"/>
              <w:rPr>
                <w:rStyle w:val="Strong"/>
                <w:b w:val="0"/>
              </w:rPr>
            </w:pPr>
            <w:r w:rsidRPr="00D57CD7">
              <w:rPr>
                <w:rStyle w:val="Strong"/>
              </w:rPr>
              <w:t>Option 2):</w:t>
            </w:r>
            <w:r>
              <w:rPr>
                <w:rStyle w:val="Strong"/>
                <w:b w:val="0"/>
              </w:rPr>
              <w:t xml:space="preserve">  if </w:t>
            </w:r>
            <w:r w:rsidR="003267F2">
              <w:rPr>
                <w:rStyle w:val="Strong"/>
                <w:b w:val="0"/>
              </w:rPr>
              <w:t>Lesser VERSION is present BACKGROUND UPGRADE (Hidden mode update) to 3.6.0 PYTHON VERSION.</w:t>
            </w:r>
          </w:p>
          <w:p w:rsidR="00D57CD7" w:rsidRDefault="00D57CD7" w:rsidP="00D57CD7">
            <w:pPr>
              <w:spacing w:line="276" w:lineRule="auto"/>
            </w:pPr>
            <w:r w:rsidRPr="00D57CD7">
              <w:rPr>
                <w:b/>
              </w:rPr>
              <w:t>Note:</w:t>
            </w:r>
            <w:r>
              <w:t xml:space="preserve"> </w:t>
            </w:r>
            <w:r w:rsidR="003267F2">
              <w:t>BATCH file should perform the process in background so user can’t see the process.</w:t>
            </w:r>
          </w:p>
          <w:p w:rsidR="00D57CD7" w:rsidRDefault="00D57CD7" w:rsidP="00D57CD7">
            <w:pPr>
              <w:spacing w:line="276" w:lineRule="auto"/>
            </w:pPr>
          </w:p>
          <w:p w:rsidR="007F1C06" w:rsidRDefault="00D57CD7" w:rsidP="00D57CD7">
            <w:pPr>
              <w:spacing w:line="276" w:lineRule="auto"/>
            </w:pPr>
            <w:r w:rsidRPr="00877434">
              <w:rPr>
                <w:b/>
              </w:rPr>
              <w:t>Option 3):</w:t>
            </w:r>
            <w:r>
              <w:t xml:space="preserve"> if </w:t>
            </w:r>
            <w:r w:rsidR="007F1C06">
              <w:t>PYTHON VERSION 3.6.0 is present Nothing to be done.</w:t>
            </w:r>
          </w:p>
          <w:p w:rsidR="00877434" w:rsidRDefault="00877434" w:rsidP="00D57CD7">
            <w:pPr>
              <w:spacing w:line="276" w:lineRule="auto"/>
            </w:pPr>
            <w:r w:rsidRPr="00877434">
              <w:rPr>
                <w:b/>
              </w:rPr>
              <w:t>Note:</w:t>
            </w:r>
            <w:r w:rsidR="007F1C06">
              <w:t xml:space="preserve"> ECHO message to user that Recommended Software version is installed </w:t>
            </w:r>
            <w:r w:rsidR="00217436">
              <w:t>a</w:t>
            </w:r>
            <w:r w:rsidR="007F1C06">
              <w:t xml:space="preserve"> running.</w:t>
            </w:r>
          </w:p>
          <w:p w:rsidR="00877434" w:rsidRPr="00941888" w:rsidRDefault="00877434" w:rsidP="00D57CD7">
            <w:pPr>
              <w:spacing w:line="276" w:lineRule="auto"/>
            </w:pPr>
          </w:p>
          <w:p w:rsidR="007F1C06" w:rsidRDefault="007F1C06" w:rsidP="007F1C06">
            <w:pPr>
              <w:spacing w:line="276" w:lineRule="auto"/>
            </w:pPr>
            <w:r>
              <w:rPr>
                <w:b/>
              </w:rPr>
              <w:t>Option 4</w:t>
            </w:r>
            <w:r w:rsidRPr="00877434">
              <w:rPr>
                <w:b/>
              </w:rPr>
              <w:t>):</w:t>
            </w:r>
            <w:r>
              <w:t xml:space="preserve"> if PYTHON VERSION greater than 3.6.0 is present let user know that 3.6.0 is the VERSION to be installed and make appropriate comment asking for the installing.</w:t>
            </w:r>
          </w:p>
          <w:p w:rsidR="00D57CD7" w:rsidRDefault="007F1C06" w:rsidP="007F1C06">
            <w:pPr>
              <w:spacing w:line="276" w:lineRule="auto"/>
            </w:pPr>
            <w:r w:rsidRPr="00877434">
              <w:rPr>
                <w:b/>
              </w:rPr>
              <w:t>Note:</w:t>
            </w:r>
            <w:r>
              <w:t xml:space="preserve"> if PYTHON is not all present in the system it should install 3.6.0 VERSION.</w:t>
            </w:r>
          </w:p>
          <w:p w:rsidR="00BB14EE" w:rsidRDefault="00BB14EE" w:rsidP="007F1C06">
            <w:pPr>
              <w:spacing w:line="276" w:lineRule="auto"/>
            </w:pPr>
          </w:p>
          <w:p w:rsidR="00BB14EE" w:rsidRDefault="00BB14EE" w:rsidP="007F1C06">
            <w:pPr>
              <w:spacing w:line="276" w:lineRule="auto"/>
            </w:pPr>
            <w:r w:rsidRPr="00BB14EE">
              <w:rPr>
                <w:b/>
              </w:rPr>
              <w:t>Option 5):</w:t>
            </w:r>
            <w:r>
              <w:t xml:space="preserve"> Install the recommended version if python is not at all present in the system.</w:t>
            </w:r>
          </w:p>
          <w:p w:rsidR="00BB14EE" w:rsidRPr="00941888" w:rsidRDefault="00BB14EE" w:rsidP="007F1C06">
            <w:pPr>
              <w:spacing w:line="276" w:lineRule="auto"/>
            </w:pPr>
            <w:r w:rsidRPr="00BB14EE">
              <w:rPr>
                <w:b/>
              </w:rPr>
              <w:t>Note:</w:t>
            </w:r>
            <w:r>
              <w:t xml:space="preserve"> version check command returns a null empty space </w:t>
            </w:r>
          </w:p>
        </w:tc>
      </w:tr>
      <w:bookmarkEnd w:id="0"/>
    </w:tbl>
    <w:p w:rsidR="00387E78" w:rsidRPr="00941888" w:rsidRDefault="00387E78" w:rsidP="00941888">
      <w:pPr>
        <w:pStyle w:val="Normal-Italic"/>
      </w:pPr>
    </w:p>
    <w:p w:rsidR="00941888" w:rsidRDefault="00941888" w:rsidP="00941888">
      <w:pPr>
        <w:pStyle w:val="NoSpacing"/>
      </w:pPr>
    </w:p>
    <w:p w:rsidR="00877434" w:rsidRPr="00877434" w:rsidRDefault="00877434" w:rsidP="00941888">
      <w:pPr>
        <w:pStyle w:val="NoSpacing"/>
        <w:rPr>
          <w:b/>
        </w:rPr>
      </w:pPr>
      <w:r w:rsidRPr="00877434">
        <w:rPr>
          <w:b/>
        </w:rPr>
        <w:t>Note:</w:t>
      </w:r>
    </w:p>
    <w:p w:rsidR="00877434" w:rsidRDefault="00877434" w:rsidP="00877434">
      <w:pPr>
        <w:pStyle w:val="NoSpacing"/>
        <w:numPr>
          <w:ilvl w:val="0"/>
          <w:numId w:val="1"/>
        </w:numPr>
      </w:pPr>
      <w:r>
        <w:t>Make all necessary comments and display message corresponding to invalid inputs.</w:t>
      </w:r>
    </w:p>
    <w:p w:rsidR="00925015" w:rsidRDefault="00877434" w:rsidP="003C18D9">
      <w:pPr>
        <w:pStyle w:val="NoSpacing"/>
        <w:numPr>
          <w:ilvl w:val="0"/>
          <w:numId w:val="1"/>
        </w:numPr>
      </w:pPr>
      <w:r>
        <w:t>If possible try to keep an Error logs for the program.</w:t>
      </w:r>
    </w:p>
    <w:p w:rsidR="00E12CC2" w:rsidRDefault="00E12CC2" w:rsidP="00F559A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bookmarkStart w:id="1" w:name="_GoBack"/>
      <w:bookmarkEnd w:id="1"/>
    </w:p>
    <w:p w:rsidR="0010070D" w:rsidRDefault="0010070D" w:rsidP="00F559A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10070D" w:rsidRDefault="0010070D" w:rsidP="00F559A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10070D" w:rsidRDefault="0010070D" w:rsidP="00F559A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10070D" w:rsidRDefault="0010070D" w:rsidP="00F559A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10070D" w:rsidRDefault="0010070D" w:rsidP="00F559A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10070D" w:rsidRDefault="0010070D" w:rsidP="00994EA5">
      <w:pPr>
        <w:pStyle w:val="NoSpacing"/>
        <w:spacing w:line="276" w:lineRule="auto"/>
        <w:ind w:left="-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>Batch File execution:</w:t>
      </w:r>
    </w:p>
    <w:p w:rsidR="0010070D" w:rsidRDefault="0010070D" w:rsidP="00F559A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EE275B" w:rsidRDefault="00EE275B" w:rsidP="00EE275B">
      <w:pPr>
        <w:pStyle w:val="NoSpacing"/>
        <w:numPr>
          <w:ilvl w:val="0"/>
          <w:numId w:val="10"/>
        </w:numPr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>Already present recommended version:</w:t>
      </w:r>
    </w:p>
    <w:p w:rsidR="00011DE5" w:rsidRDefault="00011DE5" w:rsidP="00011DE5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EE275B" w:rsidRDefault="00031ABF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32"/>
          <w:u w:val="single"/>
        </w:rPr>
        <w:drawing>
          <wp:inline distT="0" distB="0" distL="0" distR="0">
            <wp:extent cx="5938520" cy="56368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8B" w:rsidRDefault="00CA2D8B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2D8B" w:rsidRDefault="00CA2D8B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2D8B" w:rsidRDefault="00CA2D8B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2D8B" w:rsidRDefault="00CA2D8B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2D8B" w:rsidRDefault="00CA2D8B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2D8B" w:rsidRDefault="00CA2D8B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2D8B" w:rsidRDefault="00CA2D8B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2D8B" w:rsidRDefault="00CA2D8B" w:rsidP="00031ABF">
      <w:pPr>
        <w:pStyle w:val="NoSpacing"/>
        <w:spacing w:line="276" w:lineRule="auto"/>
        <w:ind w:left="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EE275B" w:rsidRDefault="00031ABF" w:rsidP="00EE275B">
      <w:pPr>
        <w:pStyle w:val="NoSpacing"/>
        <w:numPr>
          <w:ilvl w:val="0"/>
          <w:numId w:val="10"/>
        </w:numPr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 xml:space="preserve">Present with Greater version </w:t>
      </w:r>
      <w:r w:rsidR="00EE275B"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>Function:</w:t>
      </w:r>
    </w:p>
    <w:p w:rsidR="005A1DC6" w:rsidRDefault="005A1DC6" w:rsidP="005A1DC6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2D8B" w:rsidRDefault="00CA2D8B" w:rsidP="00CA2D8B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32"/>
          <w:u w:val="single"/>
        </w:rPr>
        <w:drawing>
          <wp:inline distT="0" distB="0" distL="0" distR="0">
            <wp:extent cx="5938520" cy="63906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A1" w:rsidRDefault="000C23A1" w:rsidP="00CA2D8B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0C23A1" w:rsidRDefault="000C23A1" w:rsidP="00CA2D8B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0C23A1" w:rsidRDefault="000C23A1" w:rsidP="00CA2D8B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0C23A1" w:rsidRDefault="000C23A1" w:rsidP="00CA2D8B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EE275B" w:rsidRDefault="00EE275B" w:rsidP="00F559A5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EE275B" w:rsidRDefault="00D16EDA" w:rsidP="00EE275B">
      <w:pPr>
        <w:pStyle w:val="NoSpacing"/>
        <w:numPr>
          <w:ilvl w:val="0"/>
          <w:numId w:val="10"/>
        </w:numPr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>Present with Lower version Function</w:t>
      </w:r>
      <w:r w:rsidR="00EE275B"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>:</w:t>
      </w:r>
    </w:p>
    <w:p w:rsidR="000C23A1" w:rsidRDefault="000C23A1" w:rsidP="000C23A1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EE275B" w:rsidRDefault="000C23A1" w:rsidP="000C23A1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32"/>
          <w:u w:val="single"/>
        </w:rPr>
        <w:drawing>
          <wp:inline distT="0" distB="0" distL="0" distR="0">
            <wp:extent cx="5928360" cy="676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5B" w:rsidRDefault="00EE275B" w:rsidP="00856F57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56F57" w:rsidRDefault="00856F57" w:rsidP="00856F57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3DDC" w:rsidRDefault="00CA3DDC" w:rsidP="00856F57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3DDC" w:rsidRDefault="00CA3DDC" w:rsidP="00856F57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CA3DDC" w:rsidRPr="00856F57" w:rsidRDefault="00CA3DDC" w:rsidP="00856F57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10070D" w:rsidRDefault="0010070D" w:rsidP="00994EA5">
      <w:pPr>
        <w:pStyle w:val="NoSpacing"/>
        <w:numPr>
          <w:ilvl w:val="0"/>
          <w:numId w:val="10"/>
        </w:numPr>
        <w:spacing w:line="276" w:lineRule="auto"/>
        <w:ind w:left="27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>Exit Function:</w:t>
      </w:r>
    </w:p>
    <w:p w:rsidR="00856F57" w:rsidRDefault="00856F57" w:rsidP="007A70D9">
      <w:pPr>
        <w:pStyle w:val="NoSpacing"/>
        <w:spacing w:line="276" w:lineRule="auto"/>
        <w:ind w:left="-9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10070D" w:rsidRDefault="0010070D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32"/>
          <w:u w:val="single"/>
        </w:rPr>
        <w:drawing>
          <wp:inline distT="0" distB="0" distL="0" distR="0">
            <wp:extent cx="6209881" cy="4632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726" cy="46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994EA5">
      <w:pPr>
        <w:pStyle w:val="NoSpacing"/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876FC7">
      <w:pPr>
        <w:pStyle w:val="NoSpacing"/>
        <w:numPr>
          <w:ilvl w:val="0"/>
          <w:numId w:val="10"/>
        </w:numPr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>If Python not present Function:</w:t>
      </w:r>
    </w:p>
    <w:p w:rsidR="00876FC7" w:rsidRDefault="00876FC7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876FC7" w:rsidRDefault="00876FC7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32"/>
          <w:u w:val="single"/>
        </w:rPr>
        <w:drawing>
          <wp:inline distT="0" distB="0" distL="0" distR="0">
            <wp:extent cx="5938520" cy="57378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C5" w:rsidRDefault="00B367C5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876FC7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B367C5">
      <w:pPr>
        <w:pStyle w:val="NoSpacing"/>
        <w:spacing w:line="276" w:lineRule="auto"/>
        <w:ind w:left="-18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Default="00B367C5" w:rsidP="00B367C5">
      <w:pPr>
        <w:pStyle w:val="NoSpacing"/>
        <w:numPr>
          <w:ilvl w:val="0"/>
          <w:numId w:val="10"/>
        </w:numPr>
        <w:tabs>
          <w:tab w:val="left" w:pos="720"/>
        </w:tabs>
        <w:spacing w:line="276" w:lineRule="auto"/>
        <w:ind w:left="63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  <w:t>LOG FILE:</w:t>
      </w:r>
    </w:p>
    <w:p w:rsidR="00B367C5" w:rsidRDefault="00B367C5" w:rsidP="00B367C5">
      <w:pPr>
        <w:pStyle w:val="NoSpacing"/>
        <w:tabs>
          <w:tab w:val="left" w:pos="720"/>
        </w:tabs>
        <w:spacing w:line="276" w:lineRule="auto"/>
        <w:ind w:left="63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</w:p>
    <w:p w:rsidR="00B367C5" w:rsidRPr="00D550C0" w:rsidRDefault="00B367C5" w:rsidP="00B367C5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color w:val="0D0D0D" w:themeColor="text1" w:themeTint="F2"/>
          <w:sz w:val="32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32"/>
          <w:u w:val="single"/>
        </w:rPr>
        <w:drawing>
          <wp:inline distT="0" distB="0" distL="0" distR="0">
            <wp:extent cx="5938520" cy="52451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7C5" w:rsidRPr="00D550C0" w:rsidSect="00EB3814">
      <w:headerReference w:type="default" r:id="rId16"/>
      <w:pgSz w:w="12240" w:h="15840"/>
      <w:pgMar w:top="1620" w:right="1440" w:bottom="45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6E4" w:rsidRDefault="00B676E4" w:rsidP="00387E78">
      <w:pPr>
        <w:spacing w:after="0" w:line="240" w:lineRule="auto"/>
      </w:pPr>
      <w:r>
        <w:separator/>
      </w:r>
    </w:p>
  </w:endnote>
  <w:endnote w:type="continuationSeparator" w:id="0">
    <w:p w:rsidR="00B676E4" w:rsidRDefault="00B676E4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6E4" w:rsidRDefault="00B676E4" w:rsidP="00387E78">
      <w:pPr>
        <w:spacing w:after="0" w:line="240" w:lineRule="auto"/>
      </w:pPr>
      <w:r>
        <w:separator/>
      </w:r>
    </w:p>
  </w:footnote>
  <w:footnote w:type="continuationSeparator" w:id="0">
    <w:p w:rsidR="00B676E4" w:rsidRDefault="00B676E4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E78" w:rsidRPr="00877434" w:rsidRDefault="00D57CD7">
    <w:pPr>
      <w:pStyle w:val="Header"/>
      <w:rPr>
        <w:rFonts w:ascii="Segoe UI" w:hAnsi="Segoe UI" w:cs="Segoe UI"/>
        <w:b/>
      </w:rPr>
    </w:pPr>
    <w:r w:rsidRPr="00877434">
      <w:rPr>
        <w:b/>
      </w:rPr>
      <w:t>NAMRATHA L BEMANE</w:t>
    </w:r>
    <w:r w:rsidR="00387E78" w:rsidRPr="00877434">
      <w:rPr>
        <w:rFonts w:ascii="Segoe UI" w:hAnsi="Segoe UI" w:cs="Segoe UI"/>
        <w:b/>
      </w:rPr>
      <w:tab/>
    </w:r>
    <w:r w:rsidR="00387E78" w:rsidRPr="00F87D3C">
      <w:rPr>
        <w:rFonts w:ascii="Segoe UI" w:hAnsi="Segoe UI" w:cs="Segoe UI"/>
      </w:rPr>
      <w:tab/>
    </w:r>
    <w:r w:rsidR="00877434" w:rsidRPr="00877434">
      <w:rPr>
        <w:b/>
      </w:rPr>
      <w:t>INTERN TRAINEE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160"/>
    <w:multiLevelType w:val="hybridMultilevel"/>
    <w:tmpl w:val="F7309B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C01D5"/>
    <w:multiLevelType w:val="hybridMultilevel"/>
    <w:tmpl w:val="FA2E4D90"/>
    <w:lvl w:ilvl="0" w:tplc="7070D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9563F"/>
    <w:multiLevelType w:val="hybridMultilevel"/>
    <w:tmpl w:val="296EEC7C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34D1D"/>
    <w:multiLevelType w:val="hybridMultilevel"/>
    <w:tmpl w:val="D43C9E5C"/>
    <w:lvl w:ilvl="0" w:tplc="4C302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D06C5D"/>
    <w:multiLevelType w:val="hybridMultilevel"/>
    <w:tmpl w:val="296EEC7C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720C4"/>
    <w:multiLevelType w:val="hybridMultilevel"/>
    <w:tmpl w:val="67824B1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171BD"/>
    <w:multiLevelType w:val="hybridMultilevel"/>
    <w:tmpl w:val="70F60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CE740C"/>
    <w:multiLevelType w:val="hybridMultilevel"/>
    <w:tmpl w:val="6DF8456E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4DD0"/>
    <w:multiLevelType w:val="hybridMultilevel"/>
    <w:tmpl w:val="09460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D75B4"/>
    <w:multiLevelType w:val="hybridMultilevel"/>
    <w:tmpl w:val="B3CA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D7"/>
    <w:rsid w:val="00011DE5"/>
    <w:rsid w:val="00031ABF"/>
    <w:rsid w:val="0004327A"/>
    <w:rsid w:val="00086635"/>
    <w:rsid w:val="000C23A1"/>
    <w:rsid w:val="0010070D"/>
    <w:rsid w:val="001A6E57"/>
    <w:rsid w:val="001F1F91"/>
    <w:rsid w:val="00217436"/>
    <w:rsid w:val="00256B7E"/>
    <w:rsid w:val="0026702D"/>
    <w:rsid w:val="002C2521"/>
    <w:rsid w:val="002D12A6"/>
    <w:rsid w:val="003267F2"/>
    <w:rsid w:val="00327408"/>
    <w:rsid w:val="0035518D"/>
    <w:rsid w:val="00387E78"/>
    <w:rsid w:val="003C7F41"/>
    <w:rsid w:val="003F1EEB"/>
    <w:rsid w:val="004230C6"/>
    <w:rsid w:val="004570D7"/>
    <w:rsid w:val="004A0D72"/>
    <w:rsid w:val="004D7445"/>
    <w:rsid w:val="004E2243"/>
    <w:rsid w:val="005A1DC6"/>
    <w:rsid w:val="005A4261"/>
    <w:rsid w:val="005B44D1"/>
    <w:rsid w:val="005D47DD"/>
    <w:rsid w:val="005F7152"/>
    <w:rsid w:val="00691889"/>
    <w:rsid w:val="006C2177"/>
    <w:rsid w:val="006E17F2"/>
    <w:rsid w:val="007271A0"/>
    <w:rsid w:val="00757391"/>
    <w:rsid w:val="007A6A7B"/>
    <w:rsid w:val="007A70D9"/>
    <w:rsid w:val="007F1C06"/>
    <w:rsid w:val="00802EC0"/>
    <w:rsid w:val="0083719F"/>
    <w:rsid w:val="008509E4"/>
    <w:rsid w:val="008568DE"/>
    <w:rsid w:val="00856F57"/>
    <w:rsid w:val="008621AD"/>
    <w:rsid w:val="008721A2"/>
    <w:rsid w:val="00876FC7"/>
    <w:rsid w:val="00877434"/>
    <w:rsid w:val="008A1E4C"/>
    <w:rsid w:val="008D2E00"/>
    <w:rsid w:val="008D5CDA"/>
    <w:rsid w:val="0091222E"/>
    <w:rsid w:val="00925015"/>
    <w:rsid w:val="009318D3"/>
    <w:rsid w:val="00941888"/>
    <w:rsid w:val="009472CB"/>
    <w:rsid w:val="00963A1F"/>
    <w:rsid w:val="00994EA5"/>
    <w:rsid w:val="009E0626"/>
    <w:rsid w:val="00A158E0"/>
    <w:rsid w:val="00A352CD"/>
    <w:rsid w:val="00A37B45"/>
    <w:rsid w:val="00A835B2"/>
    <w:rsid w:val="00AD3960"/>
    <w:rsid w:val="00B367C5"/>
    <w:rsid w:val="00B55CE5"/>
    <w:rsid w:val="00B676E4"/>
    <w:rsid w:val="00BB14EE"/>
    <w:rsid w:val="00BE09EC"/>
    <w:rsid w:val="00C27DE3"/>
    <w:rsid w:val="00C733DA"/>
    <w:rsid w:val="00CA2D8B"/>
    <w:rsid w:val="00CA3DDC"/>
    <w:rsid w:val="00CE65EE"/>
    <w:rsid w:val="00D16EDA"/>
    <w:rsid w:val="00D550C0"/>
    <w:rsid w:val="00D57CD7"/>
    <w:rsid w:val="00D628EA"/>
    <w:rsid w:val="00D77D65"/>
    <w:rsid w:val="00E12CC2"/>
    <w:rsid w:val="00E24F38"/>
    <w:rsid w:val="00E357ED"/>
    <w:rsid w:val="00E600D0"/>
    <w:rsid w:val="00E95322"/>
    <w:rsid w:val="00EB3814"/>
    <w:rsid w:val="00EE275B"/>
    <w:rsid w:val="00F13BA3"/>
    <w:rsid w:val="00F50F3A"/>
    <w:rsid w:val="00F559A5"/>
    <w:rsid w:val="00F76885"/>
    <w:rsid w:val="00F87D3C"/>
    <w:rsid w:val="00F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110E"/>
  <w15:chartTrackingRefBased/>
  <w15:docId w15:val="{658C45B1-D5A9-4B8A-A450-9E175645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F5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stuser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594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questuser</dc:creator>
  <cp:keywords/>
  <dc:description/>
  <cp:lastModifiedBy>questuser</cp:lastModifiedBy>
  <cp:revision>76</cp:revision>
  <dcterms:created xsi:type="dcterms:W3CDTF">2020-09-16T07:29:00Z</dcterms:created>
  <dcterms:modified xsi:type="dcterms:W3CDTF">2020-10-21T14:48:00Z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