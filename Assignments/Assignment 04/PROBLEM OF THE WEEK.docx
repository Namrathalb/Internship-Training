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CD7" w:rsidRPr="00877434" w:rsidRDefault="00D57CD7" w:rsidP="00D57CD7">
      <w:pPr>
        <w:pStyle w:val="Title"/>
        <w:rPr>
          <w:b/>
          <w:i/>
          <w:u w:val="single"/>
        </w:rPr>
      </w:pPr>
      <w:r w:rsidRPr="00877434">
        <w:rPr>
          <w:b/>
          <w:i/>
          <w:u w:val="single"/>
        </w:rPr>
        <w:t>PROBL</w:t>
      </w:r>
      <w:r w:rsidR="00877434" w:rsidRPr="00877434">
        <w:rPr>
          <w:b/>
          <w:i/>
          <w:u w:val="single"/>
        </w:rPr>
        <w:t>E</w:t>
      </w:r>
      <w:r w:rsidRPr="00877434">
        <w:rPr>
          <w:b/>
          <w:i/>
          <w:u w:val="single"/>
        </w:rPr>
        <w:t xml:space="preserve">M OF THE WEEK </w:t>
      </w:r>
      <w:r w:rsidR="00877434" w:rsidRPr="00877434">
        <w:rPr>
          <w:b/>
          <w:i/>
          <w:u w:val="single"/>
        </w:rPr>
        <w:t>–</w:t>
      </w:r>
      <w:r w:rsidR="00F1593C">
        <w:rPr>
          <w:b/>
          <w:i/>
          <w:u w:val="single"/>
        </w:rPr>
        <w:t xml:space="preserve"> 04</w:t>
      </w:r>
    </w:p>
    <w:p w:rsidR="00877434" w:rsidRDefault="00877434" w:rsidP="00D57CD7">
      <w:pPr>
        <w:pStyle w:val="Title"/>
        <w:rPr>
          <w:sz w:val="20"/>
          <w:u w:val="single"/>
        </w:rPr>
      </w:pPr>
    </w:p>
    <w:p w:rsidR="00E24F38" w:rsidRDefault="00F1593C" w:rsidP="00E24F38">
      <w:pPr>
        <w:pStyle w:val="Title"/>
        <w:jc w:val="right"/>
        <w:rPr>
          <w:b/>
          <w:i/>
          <w:sz w:val="20"/>
        </w:rPr>
      </w:pPr>
      <w:r>
        <w:rPr>
          <w:b/>
          <w:i/>
          <w:sz w:val="20"/>
        </w:rPr>
        <w:t>Assignment Given: 05</w:t>
      </w:r>
      <w:r w:rsidR="00E24F38" w:rsidRPr="00E24F38">
        <w:rPr>
          <w:b/>
          <w:i/>
          <w:sz w:val="20"/>
        </w:rPr>
        <w:t>/</w:t>
      </w:r>
      <w:r>
        <w:rPr>
          <w:b/>
          <w:i/>
          <w:sz w:val="20"/>
        </w:rPr>
        <w:t>11</w:t>
      </w:r>
      <w:r w:rsidR="00E24F38" w:rsidRPr="00E24F38">
        <w:rPr>
          <w:b/>
          <w:i/>
          <w:sz w:val="20"/>
        </w:rPr>
        <w:t>/2020</w:t>
      </w:r>
    </w:p>
    <w:p w:rsidR="00E24F38" w:rsidRPr="00E24F38" w:rsidRDefault="00E24F38" w:rsidP="00E24F38">
      <w:pPr>
        <w:pStyle w:val="Title"/>
        <w:jc w:val="right"/>
        <w:rPr>
          <w:b/>
          <w:i/>
          <w:sz w:val="20"/>
        </w:rPr>
      </w:pPr>
    </w:p>
    <w:p w:rsidR="00E24F38" w:rsidRPr="00E24F38" w:rsidRDefault="00E24F38" w:rsidP="00E24F38">
      <w:pPr>
        <w:pStyle w:val="Title"/>
        <w:jc w:val="right"/>
        <w:rPr>
          <w:b/>
          <w:i/>
          <w:sz w:val="20"/>
        </w:rPr>
      </w:pPr>
      <w:r w:rsidRPr="00E24F38">
        <w:rPr>
          <w:b/>
          <w:i/>
          <w:sz w:val="20"/>
        </w:rPr>
        <w:t>Assignment Completed:</w:t>
      </w:r>
      <w:r w:rsidR="00F76885">
        <w:rPr>
          <w:b/>
          <w:i/>
          <w:sz w:val="20"/>
        </w:rPr>
        <w:t xml:space="preserve"> </w:t>
      </w:r>
      <w:r w:rsidR="004A0737">
        <w:rPr>
          <w:b/>
          <w:i/>
          <w:sz w:val="20"/>
        </w:rPr>
        <w:t>21/12/20</w:t>
      </w:r>
    </w:p>
    <w:p w:rsidR="00D57CD7" w:rsidRDefault="00D57CD7" w:rsidP="00D57CD7">
      <w:pPr>
        <w:rPr>
          <w:rStyle w:val="Strong"/>
          <w:b w:val="0"/>
        </w:rPr>
      </w:pPr>
      <w:r>
        <w:rPr>
          <w:rStyle w:val="Strong"/>
        </w:rPr>
        <w:t xml:space="preserve">PROJECT DISCRIPTION: </w:t>
      </w:r>
      <w:r>
        <w:rPr>
          <w:rStyle w:val="Strong"/>
          <w:b w:val="0"/>
        </w:rPr>
        <w:t xml:space="preserve">Write or create a C++ </w:t>
      </w:r>
      <w:r w:rsidR="00CF6B1E">
        <w:rPr>
          <w:rStyle w:val="Strong"/>
          <w:b w:val="0"/>
        </w:rPr>
        <w:t xml:space="preserve">or Python or QML based QT application which has </w:t>
      </w:r>
      <w:r w:rsidR="00890916">
        <w:rPr>
          <w:rStyle w:val="Strong"/>
          <w:b w:val="0"/>
        </w:rPr>
        <w:t>a</w:t>
      </w:r>
      <w:r w:rsidR="00CF6B1E">
        <w:rPr>
          <w:rStyle w:val="Strong"/>
          <w:b w:val="0"/>
        </w:rPr>
        <w:t xml:space="preserve"> GUI to</w:t>
      </w:r>
      <w:r w:rsidR="008B0945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perform </w:t>
      </w:r>
      <w:r w:rsidR="00CF6B1E">
        <w:rPr>
          <w:rStyle w:val="Strong"/>
          <w:b w:val="0"/>
        </w:rPr>
        <w:t xml:space="preserve">below </w:t>
      </w:r>
      <w:r>
        <w:rPr>
          <w:rStyle w:val="Strong"/>
          <w:b w:val="0"/>
        </w:rPr>
        <w:t xml:space="preserve">operations. </w:t>
      </w:r>
    </w:p>
    <w:tbl>
      <w:tblPr>
        <w:tblStyle w:val="TableGrid"/>
        <w:tblpPr w:leftFromText="180" w:rightFromText="180" w:vertAnchor="text" w:horzAnchor="margin" w:tblpY="325"/>
        <w:tblW w:w="518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Problem of the week table"/>
      </w:tblPr>
      <w:tblGrid>
        <w:gridCol w:w="9687"/>
      </w:tblGrid>
      <w:tr w:rsidR="00D57CD7" w:rsidRPr="00941888" w:rsidTr="004A0737">
        <w:trPr>
          <w:trHeight w:hRule="exact" w:val="9559"/>
        </w:trPr>
        <w:tc>
          <w:tcPr>
            <w:tcW w:w="9687" w:type="dxa"/>
          </w:tcPr>
          <w:p w:rsidR="00877434" w:rsidRDefault="00877434" w:rsidP="00D57CD7">
            <w:pPr>
              <w:spacing w:line="276" w:lineRule="auto"/>
              <w:rPr>
                <w:rStyle w:val="Strong"/>
              </w:rPr>
            </w:pPr>
            <w:bookmarkStart w:id="0" w:name="_Hlk522321710"/>
          </w:p>
          <w:p w:rsidR="001D4FF8" w:rsidRDefault="001D4FF8" w:rsidP="00D57CD7">
            <w:pPr>
              <w:spacing w:line="276" w:lineRule="auto"/>
              <w:rPr>
                <w:rStyle w:val="Strong"/>
                <w:b w:val="0"/>
              </w:rPr>
            </w:pPr>
            <w:r>
              <w:rPr>
                <w:rStyle w:val="Strong"/>
              </w:rPr>
              <w:t>Use-Case</w:t>
            </w:r>
            <w:r w:rsidR="00D57CD7" w:rsidRPr="00D57CD7">
              <w:rPr>
                <w:rStyle w:val="Strong"/>
              </w:rPr>
              <w:t xml:space="preserve"> 1):</w:t>
            </w:r>
            <w:r w:rsidR="00F46E1A">
              <w:rPr>
                <w:rStyle w:val="Strong"/>
                <w:b w:val="0"/>
              </w:rPr>
              <w:t xml:space="preserve"> GUI</w:t>
            </w:r>
            <w:r w:rsidR="00CD49C4">
              <w:rPr>
                <w:rStyle w:val="Strong"/>
                <w:b w:val="0"/>
              </w:rPr>
              <w:t xml:space="preserve"> with a small search bar and dialog box to enter hashtag </w:t>
            </w:r>
            <w:r w:rsidR="003B7DAE">
              <w:rPr>
                <w:rStyle w:val="Strong"/>
                <w:b w:val="0"/>
              </w:rPr>
              <w:t>d</w:t>
            </w:r>
            <w:r w:rsidR="00CD49C4">
              <w:rPr>
                <w:rStyle w:val="Strong"/>
                <w:b w:val="0"/>
              </w:rPr>
              <w:t>efined news search</w:t>
            </w:r>
            <w:r w:rsidR="001D6D41">
              <w:rPr>
                <w:rStyle w:val="Strong"/>
                <w:b w:val="0"/>
              </w:rPr>
              <w:t xml:space="preserve"> </w:t>
            </w:r>
            <w:r w:rsidR="00C65166">
              <w:rPr>
                <w:rStyle w:val="Strong"/>
                <w:b w:val="0"/>
              </w:rPr>
              <w:t>in</w:t>
            </w:r>
            <w:r w:rsidR="001D6D41">
              <w:rPr>
                <w:rStyle w:val="Strong"/>
                <w:b w:val="0"/>
              </w:rPr>
              <w:t xml:space="preserve"> the web</w:t>
            </w:r>
            <w:r>
              <w:rPr>
                <w:rStyle w:val="Strong"/>
                <w:b w:val="0"/>
              </w:rPr>
              <w:t>.</w:t>
            </w:r>
          </w:p>
          <w:p w:rsidR="00D57CD7" w:rsidRDefault="00D57CD7" w:rsidP="00D57CD7">
            <w:pPr>
              <w:spacing w:line="276" w:lineRule="auto"/>
              <w:rPr>
                <w:rStyle w:val="Strong"/>
                <w:b w:val="0"/>
              </w:rPr>
            </w:pPr>
            <w:r w:rsidRPr="00D57CD7">
              <w:rPr>
                <w:rStyle w:val="Strong"/>
              </w:rPr>
              <w:t>Note:</w:t>
            </w:r>
            <w:r>
              <w:rPr>
                <w:rStyle w:val="Strong"/>
                <w:b w:val="0"/>
              </w:rPr>
              <w:t xml:space="preserve"> </w:t>
            </w:r>
            <w:r w:rsidR="005B3C9E">
              <w:rPr>
                <w:rStyle w:val="Strong"/>
                <w:b w:val="0"/>
              </w:rPr>
              <w:t>GUI should have Internet C</w:t>
            </w:r>
            <w:r w:rsidR="00CD49C4">
              <w:rPr>
                <w:rStyle w:val="Strong"/>
                <w:b w:val="0"/>
              </w:rPr>
              <w:t>onnection.</w:t>
            </w:r>
          </w:p>
          <w:p w:rsidR="00D57CD7" w:rsidRPr="00D57CD7" w:rsidRDefault="00D57CD7" w:rsidP="00D57CD7">
            <w:pPr>
              <w:spacing w:line="276" w:lineRule="auto"/>
              <w:rPr>
                <w:rStyle w:val="Strong"/>
              </w:rPr>
            </w:pPr>
          </w:p>
          <w:p w:rsidR="00F5767D" w:rsidRDefault="001D4FF8" w:rsidP="00D57CD7">
            <w:pPr>
              <w:spacing w:line="276" w:lineRule="auto"/>
              <w:rPr>
                <w:rStyle w:val="Strong"/>
                <w:b w:val="0"/>
              </w:rPr>
            </w:pPr>
            <w:r>
              <w:rPr>
                <w:rStyle w:val="Strong"/>
              </w:rPr>
              <w:t>Use-Case</w:t>
            </w:r>
            <w:r w:rsidRPr="00D57CD7">
              <w:rPr>
                <w:rStyle w:val="Strong"/>
              </w:rPr>
              <w:t xml:space="preserve"> </w:t>
            </w:r>
            <w:r w:rsidR="00D57CD7" w:rsidRPr="00D57CD7">
              <w:rPr>
                <w:rStyle w:val="Strong"/>
              </w:rPr>
              <w:t>2):</w:t>
            </w:r>
            <w:r w:rsidR="00D57CD7">
              <w:rPr>
                <w:rStyle w:val="Strong"/>
                <w:b w:val="0"/>
              </w:rPr>
              <w:t xml:space="preserve">  </w:t>
            </w:r>
            <w:r w:rsidR="00F5767D">
              <w:rPr>
                <w:rStyle w:val="Strong"/>
                <w:b w:val="0"/>
              </w:rPr>
              <w:t xml:space="preserve">GUI takes user </w:t>
            </w:r>
            <w:r w:rsidR="0064651C">
              <w:rPr>
                <w:rStyle w:val="Strong"/>
                <w:b w:val="0"/>
              </w:rPr>
              <w:t>input,</w:t>
            </w:r>
            <w:r w:rsidR="00003DE5">
              <w:rPr>
                <w:rStyle w:val="Strong"/>
                <w:b w:val="0"/>
              </w:rPr>
              <w:t xml:space="preserve"> source </w:t>
            </w:r>
            <w:r w:rsidR="00F5767D">
              <w:rPr>
                <w:rStyle w:val="Strong"/>
                <w:b w:val="0"/>
              </w:rPr>
              <w:t xml:space="preserve">and searched the keyword entered with # in the web and </w:t>
            </w:r>
            <w:r w:rsidR="0046609C">
              <w:rPr>
                <w:rStyle w:val="Strong"/>
                <w:b w:val="0"/>
              </w:rPr>
              <w:t>retrieves the</w:t>
            </w:r>
            <w:r w:rsidR="002D1733">
              <w:rPr>
                <w:rStyle w:val="Strong"/>
                <w:b w:val="0"/>
              </w:rPr>
              <w:t xml:space="preserve"> latest news, if 2 hashtags are separated by comma then it should give news with those tags keywords</w:t>
            </w:r>
            <w:r w:rsidR="004A3393">
              <w:rPr>
                <w:rStyle w:val="Strong"/>
                <w:b w:val="0"/>
              </w:rPr>
              <w:t xml:space="preserve"> combined</w:t>
            </w:r>
            <w:r w:rsidR="002D1733">
              <w:rPr>
                <w:rStyle w:val="Strong"/>
                <w:b w:val="0"/>
              </w:rPr>
              <w:t xml:space="preserve"> search.</w:t>
            </w:r>
          </w:p>
          <w:p w:rsidR="00D57CD7" w:rsidRDefault="00D57CD7" w:rsidP="00D57CD7">
            <w:pPr>
              <w:spacing w:line="276" w:lineRule="auto"/>
            </w:pPr>
            <w:r w:rsidRPr="00D57CD7">
              <w:rPr>
                <w:b/>
              </w:rPr>
              <w:t>Note:</w:t>
            </w:r>
            <w:r w:rsidR="0046609C">
              <w:t xml:space="preserve"> After search is clicked the action should open new window on the same app</w:t>
            </w:r>
            <w:r w:rsidR="004E0ED3">
              <w:t>lication</w:t>
            </w:r>
            <w:r w:rsidR="0046609C">
              <w:t xml:space="preserve"> with </w:t>
            </w:r>
            <w:r w:rsidR="004E0ED3">
              <w:t>news link</w:t>
            </w:r>
            <w:r w:rsidR="0046609C">
              <w:t xml:space="preserve"> and small description of it.</w:t>
            </w:r>
          </w:p>
          <w:p w:rsidR="0046609C" w:rsidRDefault="0046609C" w:rsidP="00D57CD7">
            <w:pPr>
              <w:spacing w:line="276" w:lineRule="auto"/>
            </w:pPr>
          </w:p>
          <w:p w:rsidR="007611F5" w:rsidRDefault="001D4FF8" w:rsidP="00D57CD7">
            <w:pPr>
              <w:spacing w:line="276" w:lineRule="auto"/>
            </w:pPr>
            <w:r>
              <w:rPr>
                <w:rStyle w:val="Strong"/>
              </w:rPr>
              <w:t>Use-Case</w:t>
            </w:r>
            <w:r w:rsidRPr="00D57CD7">
              <w:rPr>
                <w:rStyle w:val="Strong"/>
              </w:rPr>
              <w:t xml:space="preserve"> </w:t>
            </w:r>
            <w:r w:rsidR="00D57CD7" w:rsidRPr="00877434">
              <w:rPr>
                <w:b/>
              </w:rPr>
              <w:t>3):</w:t>
            </w:r>
            <w:r w:rsidR="00D57CD7">
              <w:t xml:space="preserve"> </w:t>
            </w:r>
            <w:r w:rsidR="007611F5">
              <w:t>Once the user clicks on the headline or the link of the news he wants to read it should open a new window for displaying the full article.</w:t>
            </w:r>
          </w:p>
          <w:p w:rsidR="00877434" w:rsidRDefault="00877434" w:rsidP="00D57CD7">
            <w:pPr>
              <w:spacing w:line="276" w:lineRule="auto"/>
            </w:pPr>
            <w:r w:rsidRPr="00877434">
              <w:rPr>
                <w:b/>
              </w:rPr>
              <w:t>Note:</w:t>
            </w:r>
            <w:r w:rsidR="006070B3">
              <w:t xml:space="preserve"> Sorting should be </w:t>
            </w:r>
            <w:r w:rsidR="007611F5">
              <w:t>done by new to old based on Time of published</w:t>
            </w:r>
            <w:r>
              <w:t>.</w:t>
            </w:r>
          </w:p>
          <w:p w:rsidR="004A0737" w:rsidRDefault="004A0737" w:rsidP="00D57CD7">
            <w:pPr>
              <w:spacing w:line="276" w:lineRule="auto"/>
            </w:pPr>
          </w:p>
          <w:p w:rsidR="004A0737" w:rsidRDefault="004A0737" w:rsidP="004A0737">
            <w:pPr>
              <w:spacing w:line="276" w:lineRule="auto"/>
            </w:pPr>
            <w:r>
              <w:rPr>
                <w:rStyle w:val="Strong"/>
              </w:rPr>
              <w:t>Use-Case</w:t>
            </w:r>
            <w:r w:rsidRPr="00D57CD7">
              <w:rPr>
                <w:rStyle w:val="Strong"/>
              </w:rPr>
              <w:t xml:space="preserve"> </w:t>
            </w:r>
            <w:r>
              <w:rPr>
                <w:b/>
              </w:rPr>
              <w:t>4</w:t>
            </w:r>
            <w:r w:rsidRPr="00877434">
              <w:rPr>
                <w:b/>
              </w:rPr>
              <w:t>):</w:t>
            </w:r>
            <w:r>
              <w:t xml:space="preserve"> Once the user clicks </w:t>
            </w:r>
            <w:r>
              <w:t>Scroll option the headline or article loaded should scrolling slow motion and reach or stop at the end of list or news</w:t>
            </w:r>
            <w:r w:rsidR="00642B7A">
              <w:t>.</w:t>
            </w:r>
          </w:p>
          <w:p w:rsidR="004A0737" w:rsidRDefault="004A0737" w:rsidP="004A0737">
            <w:pPr>
              <w:spacing w:line="276" w:lineRule="auto"/>
            </w:pPr>
            <w:r w:rsidRPr="00877434">
              <w:rPr>
                <w:b/>
              </w:rPr>
              <w:t>Note:</w:t>
            </w:r>
            <w:r>
              <w:t xml:space="preserve"> S</w:t>
            </w:r>
            <w:r>
              <w:t>crolling should be done in headline page and new window of article page.</w:t>
            </w:r>
          </w:p>
          <w:p w:rsidR="004A0737" w:rsidRDefault="004A0737" w:rsidP="00D57CD7">
            <w:pPr>
              <w:spacing w:line="276" w:lineRule="auto"/>
            </w:pPr>
          </w:p>
          <w:p w:rsidR="004A0737" w:rsidRDefault="004A0737" w:rsidP="004A0737">
            <w:pPr>
              <w:spacing w:line="276" w:lineRule="auto"/>
            </w:pPr>
            <w:r>
              <w:rPr>
                <w:rStyle w:val="Strong"/>
              </w:rPr>
              <w:t>Use-Case</w:t>
            </w:r>
            <w:r w:rsidRPr="00D57CD7">
              <w:rPr>
                <w:rStyle w:val="Strong"/>
              </w:rPr>
              <w:t xml:space="preserve"> </w:t>
            </w:r>
            <w:r>
              <w:rPr>
                <w:b/>
              </w:rPr>
              <w:t>5</w:t>
            </w:r>
            <w:r w:rsidRPr="00877434">
              <w:rPr>
                <w:b/>
              </w:rPr>
              <w:t>):</w:t>
            </w:r>
            <w:r>
              <w:rPr>
                <w:b/>
              </w:rPr>
              <w:t xml:space="preserve"> </w:t>
            </w:r>
            <w:r>
              <w:t>The application should also generate Performance report consisting of Average CPU, memory, of both process of the application and also from the system during the APP run time and generate a csv storing the values. Once</w:t>
            </w:r>
            <w:r>
              <w:t xml:space="preserve"> the user clicks on the headline or the link of the news he wants to read it should open a new window for displaying the full article.</w:t>
            </w:r>
          </w:p>
          <w:p w:rsidR="004A0737" w:rsidRDefault="004A0737" w:rsidP="004A0737">
            <w:pPr>
              <w:spacing w:line="276" w:lineRule="auto"/>
            </w:pPr>
            <w:r w:rsidRPr="00877434">
              <w:rPr>
                <w:b/>
              </w:rPr>
              <w:t>Note:</w:t>
            </w:r>
            <w:r>
              <w:t xml:space="preserve"> </w:t>
            </w:r>
            <w:r>
              <w:t xml:space="preserve">Data from analysis should be in % for CPU and </w:t>
            </w:r>
            <w:r w:rsidR="00642B7A">
              <w:t>MB (</w:t>
            </w:r>
            <w:r>
              <w:t>Megabytes) for Memory.</w:t>
            </w:r>
          </w:p>
          <w:p w:rsidR="00877434" w:rsidRPr="00941888" w:rsidRDefault="00877434" w:rsidP="00D57CD7">
            <w:pPr>
              <w:spacing w:line="276" w:lineRule="auto"/>
            </w:pPr>
          </w:p>
          <w:p w:rsidR="00D57CD7" w:rsidRPr="00941888" w:rsidRDefault="00D57CD7" w:rsidP="00D57CD7">
            <w:pPr>
              <w:spacing w:after="160" w:line="276" w:lineRule="auto"/>
            </w:pPr>
          </w:p>
        </w:tc>
      </w:tr>
      <w:bookmarkEnd w:id="0"/>
    </w:tbl>
    <w:p w:rsidR="00387E78" w:rsidRPr="00941888" w:rsidRDefault="00387E78" w:rsidP="00941888">
      <w:pPr>
        <w:pStyle w:val="Normal-Italic"/>
      </w:pPr>
    </w:p>
    <w:p w:rsidR="00941888" w:rsidRDefault="00941888" w:rsidP="00941888">
      <w:pPr>
        <w:pStyle w:val="NoSpacing"/>
      </w:pPr>
    </w:p>
    <w:p w:rsidR="00CB5147" w:rsidRDefault="00CB5147" w:rsidP="00941888">
      <w:pPr>
        <w:pStyle w:val="NoSpacing"/>
        <w:rPr>
          <w:b/>
        </w:rPr>
      </w:pPr>
    </w:p>
    <w:p w:rsidR="00CB5147" w:rsidRDefault="00CB5147" w:rsidP="00941888">
      <w:pPr>
        <w:pStyle w:val="NoSpacing"/>
        <w:rPr>
          <w:b/>
        </w:rPr>
      </w:pPr>
    </w:p>
    <w:p w:rsidR="00CB5147" w:rsidRDefault="00CB5147" w:rsidP="00941888">
      <w:pPr>
        <w:pStyle w:val="NoSpacing"/>
        <w:rPr>
          <w:b/>
        </w:rPr>
      </w:pPr>
    </w:p>
    <w:p w:rsidR="00877434" w:rsidRPr="00877434" w:rsidRDefault="00877434" w:rsidP="00941888">
      <w:pPr>
        <w:pStyle w:val="NoSpacing"/>
        <w:rPr>
          <w:b/>
        </w:rPr>
      </w:pPr>
      <w:r w:rsidRPr="00877434">
        <w:rPr>
          <w:b/>
        </w:rPr>
        <w:lastRenderedPageBreak/>
        <w:t>Note:</w:t>
      </w:r>
    </w:p>
    <w:p w:rsidR="00877434" w:rsidRDefault="00877434" w:rsidP="00877434">
      <w:pPr>
        <w:pStyle w:val="NoSpacing"/>
        <w:numPr>
          <w:ilvl w:val="0"/>
          <w:numId w:val="1"/>
        </w:numPr>
      </w:pPr>
      <w:r>
        <w:t>Try to use the in-</w:t>
      </w:r>
      <w:r w:rsidR="00523B3A">
        <w:t>Built C++</w:t>
      </w:r>
      <w:r w:rsidR="007869F7">
        <w:t>or QML or Python</w:t>
      </w:r>
      <w:r w:rsidR="00523B3A">
        <w:t xml:space="preserve"> functions and methods.</w:t>
      </w:r>
    </w:p>
    <w:p w:rsidR="00877434" w:rsidRDefault="00877434" w:rsidP="00877434">
      <w:pPr>
        <w:pStyle w:val="NoSpacing"/>
        <w:numPr>
          <w:ilvl w:val="0"/>
          <w:numId w:val="1"/>
        </w:numPr>
      </w:pPr>
      <w:r>
        <w:t>Make all necessary comments and display message corresponding to invalid inputs.</w:t>
      </w:r>
    </w:p>
    <w:p w:rsidR="00877434" w:rsidRDefault="00523B3A" w:rsidP="00877434">
      <w:pPr>
        <w:pStyle w:val="NoSpacing"/>
        <w:numPr>
          <w:ilvl w:val="0"/>
          <w:numId w:val="1"/>
        </w:numPr>
      </w:pPr>
      <w:r>
        <w:t xml:space="preserve">Create </w:t>
      </w:r>
      <w:r w:rsidR="007869F7">
        <w:t>a</w:t>
      </w:r>
      <w:r>
        <w:t xml:space="preserve"> Log file for all the operations performed</w:t>
      </w:r>
      <w:r w:rsidR="00877434">
        <w:t>.</w:t>
      </w:r>
    </w:p>
    <w:p w:rsidR="00642B7A" w:rsidRDefault="00642B7A" w:rsidP="00642B7A">
      <w:pPr>
        <w:pStyle w:val="NoSpacing"/>
      </w:pPr>
    </w:p>
    <w:p w:rsidR="00642B7A" w:rsidRDefault="00642B7A" w:rsidP="00642B7A">
      <w:pPr>
        <w:pStyle w:val="NoSpacing"/>
        <w:rPr>
          <w:b/>
          <w:u w:val="single"/>
        </w:rPr>
      </w:pPr>
      <w:r w:rsidRPr="00642B7A">
        <w:rPr>
          <w:b/>
          <w:u w:val="single"/>
        </w:rPr>
        <w:t>Program/APP screenshot:</w:t>
      </w:r>
    </w:p>
    <w:p w:rsidR="00642B7A" w:rsidRDefault="00642B7A" w:rsidP="00642B7A">
      <w:pPr>
        <w:pStyle w:val="NoSpacing"/>
        <w:rPr>
          <w:b/>
          <w:u w:val="single"/>
        </w:rPr>
      </w:pPr>
    </w:p>
    <w:p w:rsidR="00642B7A" w:rsidRDefault="00642B7A" w:rsidP="00642B7A">
      <w:pPr>
        <w:pStyle w:val="NoSpacing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Mainwindow.ui:</w:t>
      </w:r>
    </w:p>
    <w:p w:rsidR="00C04CCC" w:rsidRDefault="00C04CCC" w:rsidP="00C04CCC">
      <w:pPr>
        <w:pStyle w:val="NoSpacing"/>
        <w:ind w:left="720"/>
        <w:rPr>
          <w:b/>
          <w:u w:val="single"/>
        </w:rPr>
      </w:pPr>
    </w:p>
    <w:p w:rsidR="00642B7A" w:rsidRDefault="00642B7A" w:rsidP="00642B7A">
      <w:pPr>
        <w:pStyle w:val="NoSpacing"/>
        <w:ind w:left="720"/>
      </w:pPr>
      <w:r w:rsidRPr="00642B7A">
        <w:t xml:space="preserve">(Default its selected </w:t>
      </w:r>
      <w:r w:rsidR="00C04CCC" w:rsidRPr="00642B7A">
        <w:t>Indian Express</w:t>
      </w:r>
      <w:r w:rsidRPr="00642B7A">
        <w:t xml:space="preserve"> as News Source)</w:t>
      </w:r>
    </w:p>
    <w:p w:rsidR="00C04CCC" w:rsidRPr="00642B7A" w:rsidRDefault="00C04CCC" w:rsidP="00642B7A">
      <w:pPr>
        <w:pStyle w:val="NoSpacing"/>
        <w:ind w:left="720"/>
      </w:pPr>
    </w:p>
    <w:p w:rsidR="00642B7A" w:rsidRDefault="00642B7A" w:rsidP="00983B3F">
      <w:pPr>
        <w:pStyle w:val="NoSpacing"/>
        <w:ind w:left="720" w:hanging="63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8520" cy="6018963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86" cy="602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CCC" w:rsidRDefault="00C04CCC" w:rsidP="00642B7A">
      <w:pPr>
        <w:pStyle w:val="NoSpacing"/>
        <w:ind w:left="720"/>
        <w:rPr>
          <w:b/>
          <w:u w:val="single"/>
        </w:rPr>
      </w:pPr>
    </w:p>
    <w:p w:rsidR="00C04CCC" w:rsidRDefault="00C04CCC" w:rsidP="00C459B0">
      <w:pPr>
        <w:pStyle w:val="NoSpacing"/>
        <w:tabs>
          <w:tab w:val="left" w:pos="720"/>
          <w:tab w:val="left" w:pos="810"/>
        </w:tabs>
        <w:ind w:left="-180" w:hanging="540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6973556" cy="5445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768" cy="548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CCC" w:rsidRDefault="00C04CCC" w:rsidP="00642B7A">
      <w:pPr>
        <w:pStyle w:val="NoSpacing"/>
        <w:ind w:left="720"/>
        <w:rPr>
          <w:b/>
          <w:u w:val="single"/>
        </w:rPr>
      </w:pPr>
    </w:p>
    <w:p w:rsidR="00C04CCC" w:rsidRDefault="00C04CCC" w:rsidP="00C459B0">
      <w:pPr>
        <w:pStyle w:val="NoSpacing"/>
        <w:ind w:left="720"/>
        <w:rPr>
          <w:sz w:val="28"/>
        </w:rPr>
      </w:pPr>
      <w:r w:rsidRPr="00CE0D8A">
        <w:rPr>
          <w:sz w:val="28"/>
        </w:rPr>
        <w:t xml:space="preserve">Searching a hashtag with 3 different news </w:t>
      </w:r>
      <w:r w:rsidR="006A6948" w:rsidRPr="00CE0D8A">
        <w:rPr>
          <w:sz w:val="28"/>
        </w:rPr>
        <w:t>sources and</w:t>
      </w:r>
      <w:r w:rsidRPr="00CE0D8A">
        <w:rPr>
          <w:sz w:val="28"/>
        </w:rPr>
        <w:t xml:space="preserve"> the results are shown in second tab containing the refresh, scroll, zoom, </w:t>
      </w:r>
      <w:r w:rsidR="006A6948" w:rsidRPr="00CE0D8A">
        <w:rPr>
          <w:sz w:val="28"/>
        </w:rPr>
        <w:t>and cancel</w:t>
      </w:r>
      <w:r w:rsidRPr="00CE0D8A">
        <w:rPr>
          <w:sz w:val="28"/>
        </w:rPr>
        <w:t xml:space="preserve"> option to perform the actions on </w:t>
      </w:r>
      <w:r w:rsidR="006A6948" w:rsidRPr="00CE0D8A">
        <w:rPr>
          <w:sz w:val="28"/>
        </w:rPr>
        <w:t>main window</w:t>
      </w:r>
      <w:r w:rsidRPr="00CE0D8A">
        <w:rPr>
          <w:sz w:val="28"/>
        </w:rPr>
        <w:t xml:space="preserve"> of the application.</w:t>
      </w:r>
    </w:p>
    <w:p w:rsidR="00CE0D8A" w:rsidRDefault="00CE0D8A" w:rsidP="00C459B0">
      <w:pPr>
        <w:pStyle w:val="NoSpacing"/>
        <w:ind w:left="720"/>
        <w:rPr>
          <w:sz w:val="28"/>
        </w:rPr>
      </w:pPr>
    </w:p>
    <w:p w:rsidR="00CE0D8A" w:rsidRDefault="00CE0D8A" w:rsidP="00CE0D8A">
      <w:pPr>
        <w:pStyle w:val="NoSpacing"/>
        <w:numPr>
          <w:ilvl w:val="0"/>
          <w:numId w:val="14"/>
        </w:numPr>
        <w:rPr>
          <w:sz w:val="28"/>
        </w:rPr>
      </w:pPr>
      <w:r>
        <w:rPr>
          <w:sz w:val="28"/>
        </w:rPr>
        <w:t>News loaded by selecting different Radio buttons in the UI.</w:t>
      </w:r>
    </w:p>
    <w:p w:rsidR="00CE0D8A" w:rsidRDefault="00CE0D8A" w:rsidP="00CE0D8A">
      <w:pPr>
        <w:pStyle w:val="NoSpacing"/>
        <w:numPr>
          <w:ilvl w:val="0"/>
          <w:numId w:val="14"/>
        </w:numPr>
        <w:rPr>
          <w:sz w:val="28"/>
        </w:rPr>
      </w:pPr>
      <w:r>
        <w:rPr>
          <w:sz w:val="28"/>
        </w:rPr>
        <w:t>All are sorted in the descending order of their published time.</w:t>
      </w:r>
    </w:p>
    <w:p w:rsidR="00371931" w:rsidRDefault="00CE0D8A" w:rsidP="00CE0D8A">
      <w:pPr>
        <w:pStyle w:val="NoSpacing"/>
        <w:numPr>
          <w:ilvl w:val="0"/>
          <w:numId w:val="14"/>
        </w:numPr>
      </w:pPr>
      <w:r w:rsidRPr="00CE0D8A">
        <w:rPr>
          <w:sz w:val="28"/>
        </w:rPr>
        <w:t>CNN, INDIAN EXPRESS, GOOGLE NEWS are loaded.</w:t>
      </w:r>
    </w:p>
    <w:p w:rsidR="00371931" w:rsidRDefault="00371931" w:rsidP="00C459B0">
      <w:pPr>
        <w:pStyle w:val="NoSpacing"/>
        <w:ind w:left="720"/>
      </w:pPr>
    </w:p>
    <w:p w:rsidR="00371931" w:rsidRDefault="00371931" w:rsidP="00C459B0">
      <w:pPr>
        <w:pStyle w:val="NoSpacing"/>
        <w:ind w:left="720"/>
      </w:pPr>
    </w:p>
    <w:p w:rsidR="00371931" w:rsidRDefault="00371931" w:rsidP="00C459B0">
      <w:pPr>
        <w:pStyle w:val="NoSpacing"/>
        <w:ind w:left="720"/>
      </w:pPr>
    </w:p>
    <w:p w:rsidR="00371931" w:rsidRDefault="00371931" w:rsidP="00C459B0">
      <w:pPr>
        <w:pStyle w:val="NoSpacing"/>
        <w:ind w:left="720"/>
      </w:pPr>
    </w:p>
    <w:p w:rsidR="00371931" w:rsidRDefault="00371931" w:rsidP="00C459B0">
      <w:pPr>
        <w:pStyle w:val="NoSpacing"/>
        <w:ind w:left="720"/>
      </w:pPr>
    </w:p>
    <w:p w:rsidR="00371931" w:rsidRPr="00C04CCC" w:rsidRDefault="00371931" w:rsidP="00C459B0">
      <w:pPr>
        <w:pStyle w:val="NoSpacing"/>
        <w:ind w:left="720"/>
      </w:pPr>
    </w:p>
    <w:p w:rsidR="00642B7A" w:rsidRDefault="00642B7A" w:rsidP="00642B7A">
      <w:pPr>
        <w:pStyle w:val="NoSpacing"/>
        <w:ind w:left="720"/>
        <w:rPr>
          <w:b/>
          <w:u w:val="single"/>
        </w:rPr>
      </w:pPr>
    </w:p>
    <w:p w:rsidR="00642B7A" w:rsidRDefault="00642B7A" w:rsidP="00642B7A">
      <w:pPr>
        <w:pStyle w:val="NoSpacing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Dialog.ui:</w:t>
      </w:r>
    </w:p>
    <w:p w:rsidR="00C04CCC" w:rsidRPr="00642B7A" w:rsidRDefault="00C04CCC" w:rsidP="00C04CCC">
      <w:pPr>
        <w:pStyle w:val="NoSpacing"/>
        <w:ind w:left="720"/>
        <w:rPr>
          <w:b/>
          <w:u w:val="single"/>
        </w:rPr>
      </w:pPr>
    </w:p>
    <w:p w:rsidR="007C50C1" w:rsidRDefault="00371931" w:rsidP="007C50C1">
      <w:pPr>
        <w:pStyle w:val="NoSpacing"/>
      </w:pPr>
      <w:r>
        <w:rPr>
          <w:noProof/>
        </w:rPr>
        <w:drawing>
          <wp:inline distT="0" distB="0" distL="0" distR="0">
            <wp:extent cx="3255666" cy="60591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700" cy="609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31" w:rsidRDefault="00371931" w:rsidP="007C50C1">
      <w:pPr>
        <w:pStyle w:val="NoSpacing"/>
      </w:pPr>
    </w:p>
    <w:p w:rsidR="00371931" w:rsidRDefault="00371931" w:rsidP="007C50C1">
      <w:pPr>
        <w:pStyle w:val="NoSpacing"/>
      </w:pPr>
    </w:p>
    <w:p w:rsidR="00371931" w:rsidRPr="00CE0D8A" w:rsidRDefault="00CE0D8A" w:rsidP="007C50C1">
      <w:pPr>
        <w:pStyle w:val="NoSpacing"/>
        <w:rPr>
          <w:sz w:val="28"/>
        </w:rPr>
      </w:pPr>
      <w:r w:rsidRPr="00CE0D8A">
        <w:rPr>
          <w:sz w:val="28"/>
        </w:rPr>
        <w:t>New dialog contains only one button scroll. This is opened when a user clicks the article from then loaded headlines and the app fetches the link and opens in this new window</w:t>
      </w:r>
      <w:r>
        <w:rPr>
          <w:sz w:val="28"/>
        </w:rPr>
        <w:t xml:space="preserve">. </w:t>
      </w:r>
      <w:r w:rsidRPr="00CE0D8A">
        <w:rPr>
          <w:sz w:val="28"/>
        </w:rPr>
        <w:t>Scrolling the article in the slow mode for the allow user to read the full article since the since length can’t be determined only default has been kept.</w:t>
      </w:r>
    </w:p>
    <w:p w:rsidR="00CE0D8A" w:rsidRDefault="00CE0D8A" w:rsidP="007C50C1">
      <w:pPr>
        <w:pStyle w:val="NoSpacing"/>
      </w:pPr>
    </w:p>
    <w:p w:rsidR="00371931" w:rsidRDefault="00371931" w:rsidP="007C50C1">
      <w:pPr>
        <w:pStyle w:val="NoSpacing"/>
      </w:pPr>
    </w:p>
    <w:p w:rsidR="00371931" w:rsidRDefault="00371931" w:rsidP="00371931">
      <w:pPr>
        <w:pStyle w:val="NoSpacing"/>
        <w:tabs>
          <w:tab w:val="left" w:pos="0"/>
          <w:tab w:val="left" w:pos="3780"/>
        </w:tabs>
        <w:ind w:hanging="270"/>
      </w:pPr>
      <w:r>
        <w:rPr>
          <w:noProof/>
        </w:rPr>
        <w:lastRenderedPageBreak/>
        <w:drawing>
          <wp:inline distT="0" distB="0" distL="0" distR="0">
            <wp:extent cx="6701395" cy="54160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197" cy="544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B0" w:rsidRDefault="000C59B0" w:rsidP="009F4E02">
      <w:pPr>
        <w:pStyle w:val="NoSpacing"/>
        <w:rPr>
          <w:sz w:val="28"/>
        </w:rPr>
      </w:pPr>
    </w:p>
    <w:p w:rsidR="000C59B0" w:rsidRDefault="00FF4B12" w:rsidP="009F4E02">
      <w:pPr>
        <w:pStyle w:val="NoSpacing"/>
        <w:rPr>
          <w:sz w:val="28"/>
        </w:rPr>
      </w:pPr>
      <w:r>
        <w:rPr>
          <w:sz w:val="28"/>
        </w:rPr>
        <w:t>The News articles loaded from the news source is for the user to read it. Scroll button is the only option give to user by the application.</w:t>
      </w:r>
    </w:p>
    <w:p w:rsidR="00FF4B12" w:rsidRDefault="00FF4B12" w:rsidP="009F4E02">
      <w:pPr>
        <w:pStyle w:val="NoSpacing"/>
        <w:rPr>
          <w:sz w:val="28"/>
        </w:rPr>
      </w:pPr>
      <w:bookmarkStart w:id="1" w:name="_GoBack"/>
      <w:bookmarkEnd w:id="1"/>
    </w:p>
    <w:p w:rsidR="000C59B0" w:rsidRDefault="000C59B0" w:rsidP="009F4E02">
      <w:pPr>
        <w:pStyle w:val="NoSpacing"/>
        <w:rPr>
          <w:sz w:val="28"/>
        </w:rPr>
      </w:pPr>
    </w:p>
    <w:p w:rsidR="000C59B0" w:rsidRDefault="000C59B0" w:rsidP="009F4E02">
      <w:pPr>
        <w:pStyle w:val="NoSpacing"/>
        <w:rPr>
          <w:sz w:val="28"/>
        </w:rPr>
      </w:pPr>
    </w:p>
    <w:p w:rsidR="000C59B0" w:rsidRDefault="000C59B0" w:rsidP="009F4E02">
      <w:pPr>
        <w:pStyle w:val="NoSpacing"/>
        <w:rPr>
          <w:sz w:val="28"/>
        </w:rPr>
      </w:pPr>
    </w:p>
    <w:p w:rsidR="000C59B0" w:rsidRDefault="000C59B0" w:rsidP="009F4E02">
      <w:pPr>
        <w:pStyle w:val="NoSpacing"/>
        <w:rPr>
          <w:sz w:val="28"/>
        </w:rPr>
      </w:pPr>
    </w:p>
    <w:p w:rsidR="000C59B0" w:rsidRDefault="000C59B0" w:rsidP="009F4E02">
      <w:pPr>
        <w:pStyle w:val="NoSpacing"/>
        <w:rPr>
          <w:sz w:val="28"/>
        </w:rPr>
      </w:pPr>
    </w:p>
    <w:p w:rsidR="000C59B0" w:rsidRDefault="000C59B0" w:rsidP="009F4E02">
      <w:pPr>
        <w:pStyle w:val="NoSpacing"/>
        <w:rPr>
          <w:sz w:val="28"/>
        </w:rPr>
      </w:pPr>
    </w:p>
    <w:p w:rsidR="000C59B0" w:rsidRDefault="000C59B0" w:rsidP="009F4E02">
      <w:pPr>
        <w:pStyle w:val="NoSpacing"/>
        <w:rPr>
          <w:sz w:val="28"/>
        </w:rPr>
      </w:pPr>
    </w:p>
    <w:p w:rsidR="000C59B0" w:rsidRDefault="000C59B0" w:rsidP="009F4E02">
      <w:pPr>
        <w:pStyle w:val="NoSpacing"/>
        <w:rPr>
          <w:sz w:val="28"/>
        </w:rPr>
      </w:pPr>
    </w:p>
    <w:p w:rsidR="000C59B0" w:rsidRDefault="000C59B0" w:rsidP="009F4E02">
      <w:pPr>
        <w:pStyle w:val="NoSpacing"/>
        <w:rPr>
          <w:sz w:val="28"/>
        </w:rPr>
      </w:pPr>
    </w:p>
    <w:p w:rsidR="000C59B0" w:rsidRDefault="000C59B0" w:rsidP="009F4E02">
      <w:pPr>
        <w:pStyle w:val="NoSpacing"/>
        <w:rPr>
          <w:sz w:val="28"/>
        </w:rPr>
      </w:pPr>
    </w:p>
    <w:p w:rsidR="000C59B0" w:rsidRDefault="000C59B0" w:rsidP="000C59B0">
      <w:pPr>
        <w:pStyle w:val="NoSpacing"/>
        <w:numPr>
          <w:ilvl w:val="0"/>
          <w:numId w:val="13"/>
        </w:numPr>
        <w:rPr>
          <w:b/>
          <w:sz w:val="28"/>
          <w:u w:val="single"/>
        </w:rPr>
      </w:pPr>
      <w:r w:rsidRPr="000C59B0">
        <w:rPr>
          <w:b/>
          <w:sz w:val="28"/>
          <w:u w:val="single"/>
        </w:rPr>
        <w:lastRenderedPageBreak/>
        <w:t>Logfile:</w:t>
      </w:r>
    </w:p>
    <w:p w:rsidR="000C59B0" w:rsidRDefault="000C59B0" w:rsidP="000C59B0">
      <w:pPr>
        <w:pStyle w:val="NoSpacing"/>
        <w:ind w:left="720"/>
        <w:rPr>
          <w:b/>
          <w:sz w:val="28"/>
          <w:u w:val="single"/>
        </w:rPr>
      </w:pPr>
    </w:p>
    <w:p w:rsidR="000C59B0" w:rsidRDefault="000C59B0" w:rsidP="001E4126">
      <w:pPr>
        <w:pStyle w:val="NoSpacing"/>
        <w:ind w:left="720" w:hanging="1260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6943090" cy="4602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577" cy="46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126" w:rsidRDefault="001E4126" w:rsidP="001E4126">
      <w:pPr>
        <w:pStyle w:val="NoSpacing"/>
        <w:ind w:left="720" w:hanging="1260"/>
        <w:rPr>
          <w:b/>
          <w:sz w:val="28"/>
          <w:u w:val="single"/>
        </w:rPr>
      </w:pPr>
    </w:p>
    <w:p w:rsidR="000C59B0" w:rsidRDefault="000C59B0" w:rsidP="000C59B0">
      <w:pPr>
        <w:pStyle w:val="NoSpacing"/>
        <w:numPr>
          <w:ilvl w:val="0"/>
          <w:numId w:val="13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Performance report:</w:t>
      </w:r>
    </w:p>
    <w:p w:rsidR="00FF4B12" w:rsidRDefault="00FF4B12" w:rsidP="00FF4B12">
      <w:pPr>
        <w:pStyle w:val="NoSpacing"/>
        <w:ind w:left="720"/>
        <w:rPr>
          <w:b/>
          <w:sz w:val="28"/>
          <w:u w:val="single"/>
        </w:rPr>
      </w:pPr>
    </w:p>
    <w:p w:rsidR="00FF4B12" w:rsidRPr="000C59B0" w:rsidRDefault="00FF4B12" w:rsidP="00FF4B12">
      <w:pPr>
        <w:pStyle w:val="NoSpacing"/>
        <w:ind w:left="720" w:hanging="810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6430645" cy="2371411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749" cy="239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B12" w:rsidRPr="000C59B0" w:rsidSect="00EB3814">
      <w:headerReference w:type="default" r:id="rId16"/>
      <w:pgSz w:w="12240" w:h="15840"/>
      <w:pgMar w:top="1620" w:right="1440" w:bottom="45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940" w:rsidRDefault="00DA4940" w:rsidP="00387E78">
      <w:pPr>
        <w:spacing w:after="0" w:line="240" w:lineRule="auto"/>
      </w:pPr>
      <w:r>
        <w:separator/>
      </w:r>
    </w:p>
  </w:endnote>
  <w:endnote w:type="continuationSeparator" w:id="0">
    <w:p w:rsidR="00DA4940" w:rsidRDefault="00DA4940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940" w:rsidRDefault="00DA4940" w:rsidP="00387E78">
      <w:pPr>
        <w:spacing w:after="0" w:line="240" w:lineRule="auto"/>
      </w:pPr>
      <w:r>
        <w:separator/>
      </w:r>
    </w:p>
  </w:footnote>
  <w:footnote w:type="continuationSeparator" w:id="0">
    <w:p w:rsidR="00DA4940" w:rsidRDefault="00DA4940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E78" w:rsidRPr="00877434" w:rsidRDefault="00D57CD7">
    <w:pPr>
      <w:pStyle w:val="Header"/>
      <w:rPr>
        <w:rFonts w:ascii="Segoe UI" w:hAnsi="Segoe UI" w:cs="Segoe UI"/>
        <w:b/>
      </w:rPr>
    </w:pPr>
    <w:r w:rsidRPr="00877434">
      <w:rPr>
        <w:b/>
      </w:rPr>
      <w:t>NAMRATHA L BEMANE</w:t>
    </w:r>
    <w:r w:rsidR="00387E78" w:rsidRPr="00877434">
      <w:rPr>
        <w:rFonts w:ascii="Segoe UI" w:hAnsi="Segoe UI" w:cs="Segoe UI"/>
        <w:b/>
      </w:rPr>
      <w:tab/>
    </w:r>
    <w:r w:rsidR="00387E78" w:rsidRPr="00F87D3C">
      <w:rPr>
        <w:rFonts w:ascii="Segoe UI" w:hAnsi="Segoe UI" w:cs="Segoe UI"/>
      </w:rPr>
      <w:tab/>
    </w:r>
    <w:r w:rsidR="00877434" w:rsidRPr="00877434">
      <w:rPr>
        <w:b/>
      </w:rPr>
      <w:t>INTERN TRAINEE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160"/>
    <w:multiLevelType w:val="hybridMultilevel"/>
    <w:tmpl w:val="F7309B4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9563F"/>
    <w:multiLevelType w:val="hybridMultilevel"/>
    <w:tmpl w:val="296EEC7C"/>
    <w:lvl w:ilvl="0" w:tplc="54000BA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34D1D"/>
    <w:multiLevelType w:val="hybridMultilevel"/>
    <w:tmpl w:val="D43C9E5C"/>
    <w:lvl w:ilvl="0" w:tplc="4C302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745CC"/>
    <w:multiLevelType w:val="hybridMultilevel"/>
    <w:tmpl w:val="C6540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35807"/>
    <w:multiLevelType w:val="hybridMultilevel"/>
    <w:tmpl w:val="6304F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37214"/>
    <w:multiLevelType w:val="hybridMultilevel"/>
    <w:tmpl w:val="7C8E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06C5D"/>
    <w:multiLevelType w:val="hybridMultilevel"/>
    <w:tmpl w:val="296EEC7C"/>
    <w:lvl w:ilvl="0" w:tplc="54000BA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720C4"/>
    <w:multiLevelType w:val="hybridMultilevel"/>
    <w:tmpl w:val="67824B1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B171BD"/>
    <w:multiLevelType w:val="hybridMultilevel"/>
    <w:tmpl w:val="70F60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CE740C"/>
    <w:multiLevelType w:val="hybridMultilevel"/>
    <w:tmpl w:val="6DF8456E"/>
    <w:lvl w:ilvl="0" w:tplc="54000BA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34DD0"/>
    <w:multiLevelType w:val="hybridMultilevel"/>
    <w:tmpl w:val="09460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D75B4"/>
    <w:multiLevelType w:val="hybridMultilevel"/>
    <w:tmpl w:val="B3CAC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192361"/>
    <w:multiLevelType w:val="hybridMultilevel"/>
    <w:tmpl w:val="13F8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B3F0F"/>
    <w:multiLevelType w:val="hybridMultilevel"/>
    <w:tmpl w:val="0D4A3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11"/>
  </w:num>
  <w:num w:numId="6">
    <w:abstractNumId w:val="0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13"/>
  </w:num>
  <w:num w:numId="12">
    <w:abstractNumId w:val="12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D7"/>
    <w:rsid w:val="00003DE5"/>
    <w:rsid w:val="0004327A"/>
    <w:rsid w:val="00095FCC"/>
    <w:rsid w:val="000C59B0"/>
    <w:rsid w:val="001A6E57"/>
    <w:rsid w:val="001D4FF8"/>
    <w:rsid w:val="001D6D41"/>
    <w:rsid w:val="001E4126"/>
    <w:rsid w:val="00256B7E"/>
    <w:rsid w:val="0026702D"/>
    <w:rsid w:val="002D12A6"/>
    <w:rsid w:val="002D1733"/>
    <w:rsid w:val="002F3249"/>
    <w:rsid w:val="00327408"/>
    <w:rsid w:val="0035518D"/>
    <w:rsid w:val="00371931"/>
    <w:rsid w:val="00387E78"/>
    <w:rsid w:val="003B7DAE"/>
    <w:rsid w:val="003C71A0"/>
    <w:rsid w:val="003C7F41"/>
    <w:rsid w:val="003F1EEB"/>
    <w:rsid w:val="004230C6"/>
    <w:rsid w:val="004361C5"/>
    <w:rsid w:val="004570D7"/>
    <w:rsid w:val="00460317"/>
    <w:rsid w:val="0046609C"/>
    <w:rsid w:val="004A0737"/>
    <w:rsid w:val="004A0D72"/>
    <w:rsid w:val="004A3393"/>
    <w:rsid w:val="004B4746"/>
    <w:rsid w:val="004D469F"/>
    <w:rsid w:val="004D7445"/>
    <w:rsid w:val="004E0ED3"/>
    <w:rsid w:val="004E2243"/>
    <w:rsid w:val="00523B3A"/>
    <w:rsid w:val="005A4261"/>
    <w:rsid w:val="005B3C9E"/>
    <w:rsid w:val="005B44D1"/>
    <w:rsid w:val="005D47DD"/>
    <w:rsid w:val="006070B3"/>
    <w:rsid w:val="00642B7A"/>
    <w:rsid w:val="0064651C"/>
    <w:rsid w:val="00691889"/>
    <w:rsid w:val="006A6948"/>
    <w:rsid w:val="006C2177"/>
    <w:rsid w:val="006E17F2"/>
    <w:rsid w:val="007271A0"/>
    <w:rsid w:val="00757391"/>
    <w:rsid w:val="007611F5"/>
    <w:rsid w:val="007869F7"/>
    <w:rsid w:val="007A6A7B"/>
    <w:rsid w:val="007C50C1"/>
    <w:rsid w:val="0080090B"/>
    <w:rsid w:val="00802EC0"/>
    <w:rsid w:val="0083719F"/>
    <w:rsid w:val="008509E4"/>
    <w:rsid w:val="008568DE"/>
    <w:rsid w:val="008621AD"/>
    <w:rsid w:val="008721A2"/>
    <w:rsid w:val="00877434"/>
    <w:rsid w:val="00890916"/>
    <w:rsid w:val="008A1E4C"/>
    <w:rsid w:val="008B0945"/>
    <w:rsid w:val="008D2E00"/>
    <w:rsid w:val="0091222E"/>
    <w:rsid w:val="00925015"/>
    <w:rsid w:val="009318D3"/>
    <w:rsid w:val="00941888"/>
    <w:rsid w:val="009472CB"/>
    <w:rsid w:val="00963A1F"/>
    <w:rsid w:val="00983B3F"/>
    <w:rsid w:val="009E0626"/>
    <w:rsid w:val="009F01C6"/>
    <w:rsid w:val="009F4E02"/>
    <w:rsid w:val="00A158E0"/>
    <w:rsid w:val="00A352CD"/>
    <w:rsid w:val="00A37B45"/>
    <w:rsid w:val="00A835B2"/>
    <w:rsid w:val="00AD3960"/>
    <w:rsid w:val="00B55CE5"/>
    <w:rsid w:val="00BE09EC"/>
    <w:rsid w:val="00C04CCC"/>
    <w:rsid w:val="00C27DE3"/>
    <w:rsid w:val="00C459B0"/>
    <w:rsid w:val="00C65166"/>
    <w:rsid w:val="00C72FCD"/>
    <w:rsid w:val="00C733DA"/>
    <w:rsid w:val="00C92E8F"/>
    <w:rsid w:val="00CB5147"/>
    <w:rsid w:val="00CD49C4"/>
    <w:rsid w:val="00CE0D8A"/>
    <w:rsid w:val="00CE65EE"/>
    <w:rsid w:val="00CF6B1E"/>
    <w:rsid w:val="00D048DF"/>
    <w:rsid w:val="00D550C0"/>
    <w:rsid w:val="00D57CD7"/>
    <w:rsid w:val="00D628EA"/>
    <w:rsid w:val="00D77D65"/>
    <w:rsid w:val="00DA4940"/>
    <w:rsid w:val="00DE16FD"/>
    <w:rsid w:val="00E022A5"/>
    <w:rsid w:val="00E12CC2"/>
    <w:rsid w:val="00E24F38"/>
    <w:rsid w:val="00E357ED"/>
    <w:rsid w:val="00E600D0"/>
    <w:rsid w:val="00EB3814"/>
    <w:rsid w:val="00F13BA3"/>
    <w:rsid w:val="00F1593C"/>
    <w:rsid w:val="00F46E1A"/>
    <w:rsid w:val="00F50F3A"/>
    <w:rsid w:val="00F559A5"/>
    <w:rsid w:val="00F5767D"/>
    <w:rsid w:val="00F76885"/>
    <w:rsid w:val="00F87D3C"/>
    <w:rsid w:val="00F94B08"/>
    <w:rsid w:val="00FC27B2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FEE14"/>
  <w15:chartTrackingRefBased/>
  <w15:docId w15:val="{658C45B1-D5A9-4B8A-A450-9E175645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F5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stuser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747</TotalTime>
  <Pages>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questuser</dc:creator>
  <cp:keywords/>
  <dc:description/>
  <cp:lastModifiedBy>questuser</cp:lastModifiedBy>
  <cp:revision>98</cp:revision>
  <dcterms:created xsi:type="dcterms:W3CDTF">2020-09-16T07:29:00Z</dcterms:created>
  <dcterms:modified xsi:type="dcterms:W3CDTF">2020-12-24T15:15:00Z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