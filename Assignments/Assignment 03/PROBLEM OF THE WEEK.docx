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CD7" w:rsidRPr="00877434" w:rsidRDefault="00D57CD7" w:rsidP="00D57CD7">
      <w:pPr>
        <w:pStyle w:val="Title"/>
        <w:rPr>
          <w:b/>
          <w:i/>
          <w:u w:val="single"/>
        </w:rPr>
      </w:pPr>
      <w:r w:rsidRPr="00877434">
        <w:rPr>
          <w:b/>
          <w:i/>
          <w:u w:val="single"/>
        </w:rPr>
        <w:t>PROBL</w:t>
      </w:r>
      <w:r w:rsidR="00877434" w:rsidRPr="00877434">
        <w:rPr>
          <w:b/>
          <w:i/>
          <w:u w:val="single"/>
        </w:rPr>
        <w:t>E</w:t>
      </w:r>
      <w:r w:rsidRPr="00877434">
        <w:rPr>
          <w:b/>
          <w:i/>
          <w:u w:val="single"/>
        </w:rPr>
        <w:t xml:space="preserve">M OF THE WEEK </w:t>
      </w:r>
      <w:r w:rsidR="00877434" w:rsidRPr="00877434">
        <w:rPr>
          <w:b/>
          <w:i/>
          <w:u w:val="single"/>
        </w:rPr>
        <w:t>–</w:t>
      </w:r>
      <w:r w:rsidR="00DE16FD">
        <w:rPr>
          <w:b/>
          <w:i/>
          <w:u w:val="single"/>
        </w:rPr>
        <w:t xml:space="preserve"> 03</w:t>
      </w:r>
    </w:p>
    <w:p w:rsidR="00877434" w:rsidRDefault="00877434" w:rsidP="00D57CD7">
      <w:pPr>
        <w:pStyle w:val="Title"/>
        <w:rPr>
          <w:sz w:val="20"/>
          <w:u w:val="single"/>
        </w:rPr>
      </w:pPr>
    </w:p>
    <w:p w:rsidR="00E24F38" w:rsidRDefault="00DE16FD" w:rsidP="00E24F38">
      <w:pPr>
        <w:pStyle w:val="Title"/>
        <w:jc w:val="right"/>
        <w:rPr>
          <w:b/>
          <w:i/>
          <w:sz w:val="20"/>
        </w:rPr>
      </w:pPr>
      <w:r>
        <w:rPr>
          <w:b/>
          <w:i/>
          <w:sz w:val="20"/>
        </w:rPr>
        <w:t>Assignment Given: 22</w:t>
      </w:r>
      <w:r w:rsidR="00E24F38" w:rsidRPr="00E24F38">
        <w:rPr>
          <w:b/>
          <w:i/>
          <w:sz w:val="20"/>
        </w:rPr>
        <w:t>/</w:t>
      </w:r>
      <w:r>
        <w:rPr>
          <w:b/>
          <w:i/>
          <w:sz w:val="20"/>
        </w:rPr>
        <w:t>10</w:t>
      </w:r>
      <w:r w:rsidR="00E24F38" w:rsidRPr="00E24F38">
        <w:rPr>
          <w:b/>
          <w:i/>
          <w:sz w:val="20"/>
        </w:rPr>
        <w:t>/2020</w:t>
      </w:r>
    </w:p>
    <w:p w:rsidR="00E24F38" w:rsidRPr="00E24F38" w:rsidRDefault="00E24F38" w:rsidP="00E24F38">
      <w:pPr>
        <w:pStyle w:val="Title"/>
        <w:jc w:val="right"/>
        <w:rPr>
          <w:b/>
          <w:i/>
          <w:sz w:val="20"/>
        </w:rPr>
      </w:pPr>
    </w:p>
    <w:p w:rsidR="00E24F38" w:rsidRPr="00E24F38" w:rsidRDefault="00E24F38" w:rsidP="00E24F38">
      <w:pPr>
        <w:pStyle w:val="Title"/>
        <w:jc w:val="right"/>
        <w:rPr>
          <w:b/>
          <w:i/>
          <w:sz w:val="20"/>
        </w:rPr>
      </w:pPr>
      <w:r w:rsidRPr="00E24F38">
        <w:rPr>
          <w:b/>
          <w:i/>
          <w:sz w:val="20"/>
        </w:rPr>
        <w:t>Assignment Completed:</w:t>
      </w:r>
      <w:r w:rsidR="00F76885">
        <w:rPr>
          <w:b/>
          <w:i/>
          <w:sz w:val="20"/>
        </w:rPr>
        <w:t xml:space="preserve"> </w:t>
      </w:r>
      <w:r w:rsidR="007C50C1">
        <w:rPr>
          <w:b/>
          <w:i/>
          <w:sz w:val="20"/>
        </w:rPr>
        <w:t>04/10/2020</w:t>
      </w:r>
    </w:p>
    <w:p w:rsidR="00D57CD7" w:rsidRDefault="00D57CD7" w:rsidP="00D57CD7">
      <w:pPr>
        <w:rPr>
          <w:rStyle w:val="Strong"/>
          <w:b w:val="0"/>
        </w:rPr>
      </w:pPr>
      <w:r>
        <w:rPr>
          <w:rStyle w:val="Strong"/>
        </w:rPr>
        <w:t xml:space="preserve">PROJECT DISCRIPTION: </w:t>
      </w:r>
      <w:r>
        <w:rPr>
          <w:rStyle w:val="Strong"/>
          <w:b w:val="0"/>
        </w:rPr>
        <w:t xml:space="preserve">Write or create a C++ application for the </w:t>
      </w:r>
      <w:r w:rsidR="008B0945">
        <w:rPr>
          <w:rStyle w:val="Strong"/>
          <w:b w:val="0"/>
        </w:rPr>
        <w:t xml:space="preserve">parsing </w:t>
      </w:r>
      <w:r w:rsidR="004361C5">
        <w:rPr>
          <w:rStyle w:val="Strong"/>
          <w:b w:val="0"/>
        </w:rPr>
        <w:t>an</w:t>
      </w:r>
      <w:r w:rsidR="008B0945">
        <w:rPr>
          <w:rStyle w:val="Strong"/>
          <w:b w:val="0"/>
        </w:rPr>
        <w:t xml:space="preserve"> .html file and divide the data in html based on Passe</w:t>
      </w:r>
      <w:r w:rsidR="001D4FF8">
        <w:rPr>
          <w:rStyle w:val="Strong"/>
          <w:b w:val="0"/>
        </w:rPr>
        <w:t>d</w:t>
      </w:r>
      <w:r w:rsidR="008B0945">
        <w:rPr>
          <w:rStyle w:val="Strong"/>
          <w:b w:val="0"/>
        </w:rPr>
        <w:t xml:space="preserve">, Failed, others status on different sheet in a single EXCEL </w:t>
      </w:r>
      <w:r w:rsidR="004361C5">
        <w:rPr>
          <w:rStyle w:val="Strong"/>
          <w:b w:val="0"/>
        </w:rPr>
        <w:t>file and</w:t>
      </w:r>
      <w:r w:rsidR="008B0945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perform operations. </w:t>
      </w:r>
    </w:p>
    <w:tbl>
      <w:tblPr>
        <w:tblStyle w:val="TableGrid"/>
        <w:tblpPr w:leftFromText="180" w:rightFromText="180" w:vertAnchor="text" w:horzAnchor="margin" w:tblpY="325"/>
        <w:tblW w:w="498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Problem of the week table"/>
      </w:tblPr>
      <w:tblGrid>
        <w:gridCol w:w="9305"/>
      </w:tblGrid>
      <w:tr w:rsidR="00D57CD7" w:rsidRPr="00941888" w:rsidTr="006070B3">
        <w:trPr>
          <w:trHeight w:hRule="exact" w:val="4848"/>
        </w:trPr>
        <w:tc>
          <w:tcPr>
            <w:tcW w:w="9305" w:type="dxa"/>
          </w:tcPr>
          <w:p w:rsidR="00877434" w:rsidRDefault="00877434" w:rsidP="00D57CD7">
            <w:pPr>
              <w:spacing w:line="276" w:lineRule="auto"/>
              <w:rPr>
                <w:rStyle w:val="Strong"/>
              </w:rPr>
            </w:pPr>
            <w:bookmarkStart w:id="0" w:name="_Hlk522321710"/>
          </w:p>
          <w:p w:rsidR="001D4FF8" w:rsidRDefault="001D4FF8" w:rsidP="00D57CD7">
            <w:pPr>
              <w:spacing w:line="276" w:lineRule="auto"/>
              <w:rPr>
                <w:rStyle w:val="Strong"/>
                <w:b w:val="0"/>
              </w:rPr>
            </w:pPr>
            <w:r>
              <w:rPr>
                <w:rStyle w:val="Strong"/>
              </w:rPr>
              <w:t>Use-Case</w:t>
            </w:r>
            <w:r w:rsidR="00D57CD7" w:rsidRPr="00D57CD7">
              <w:rPr>
                <w:rStyle w:val="Strong"/>
              </w:rPr>
              <w:t xml:space="preserve"> 1):</w:t>
            </w:r>
            <w:r w:rsidR="00D57CD7">
              <w:rPr>
                <w:rStyle w:val="Strong"/>
                <w:b w:val="0"/>
              </w:rPr>
              <w:t xml:space="preserve"> </w:t>
            </w:r>
            <w:r>
              <w:rPr>
                <w:rStyle w:val="Strong"/>
                <w:b w:val="0"/>
              </w:rPr>
              <w:t>function to take the user defined location and find the .html file to be parsed by the program.</w:t>
            </w:r>
          </w:p>
          <w:p w:rsidR="00D57CD7" w:rsidRDefault="00D57CD7" w:rsidP="00D57CD7">
            <w:pPr>
              <w:spacing w:line="276" w:lineRule="auto"/>
              <w:rPr>
                <w:rStyle w:val="Strong"/>
                <w:b w:val="0"/>
              </w:rPr>
            </w:pPr>
            <w:r w:rsidRPr="00D57CD7">
              <w:rPr>
                <w:rStyle w:val="Strong"/>
              </w:rPr>
              <w:t>Note:</w:t>
            </w:r>
            <w:r>
              <w:rPr>
                <w:rStyle w:val="Strong"/>
                <w:b w:val="0"/>
              </w:rPr>
              <w:t xml:space="preserve"> </w:t>
            </w:r>
            <w:r w:rsidR="001D4FF8">
              <w:rPr>
                <w:rStyle w:val="Strong"/>
                <w:b w:val="0"/>
              </w:rPr>
              <w:t>Takes a .html file location</w:t>
            </w:r>
          </w:p>
          <w:p w:rsidR="00D57CD7" w:rsidRPr="00D57CD7" w:rsidRDefault="00D57CD7" w:rsidP="00D57CD7">
            <w:pPr>
              <w:spacing w:line="276" w:lineRule="auto"/>
              <w:rPr>
                <w:rStyle w:val="Strong"/>
              </w:rPr>
            </w:pPr>
          </w:p>
          <w:p w:rsidR="00D57CD7" w:rsidRDefault="001D4FF8" w:rsidP="00D57CD7">
            <w:pPr>
              <w:spacing w:line="276" w:lineRule="auto"/>
              <w:rPr>
                <w:rStyle w:val="Strong"/>
                <w:b w:val="0"/>
              </w:rPr>
            </w:pPr>
            <w:r>
              <w:rPr>
                <w:rStyle w:val="Strong"/>
              </w:rPr>
              <w:t>Use-Case</w:t>
            </w:r>
            <w:r w:rsidRPr="00D57CD7">
              <w:rPr>
                <w:rStyle w:val="Strong"/>
              </w:rPr>
              <w:t xml:space="preserve"> </w:t>
            </w:r>
            <w:r w:rsidR="00D57CD7" w:rsidRPr="00D57CD7">
              <w:rPr>
                <w:rStyle w:val="Strong"/>
              </w:rPr>
              <w:t>2):</w:t>
            </w:r>
            <w:r w:rsidR="00D57CD7">
              <w:rPr>
                <w:rStyle w:val="Strong"/>
                <w:b w:val="0"/>
              </w:rPr>
              <w:t xml:space="preserve">  </w:t>
            </w:r>
            <w:r>
              <w:rPr>
                <w:rStyle w:val="Strong"/>
                <w:b w:val="0"/>
              </w:rPr>
              <w:t>Parses .html document and creates 3 sheets on the status of passed, failed, others</w:t>
            </w:r>
            <w:r w:rsidR="00D57CD7">
              <w:rPr>
                <w:rStyle w:val="Strong"/>
                <w:b w:val="0"/>
              </w:rPr>
              <w:t>.</w:t>
            </w:r>
          </w:p>
          <w:p w:rsidR="00D57CD7" w:rsidRDefault="00D57CD7" w:rsidP="00D57CD7">
            <w:pPr>
              <w:spacing w:line="276" w:lineRule="auto"/>
            </w:pPr>
            <w:r w:rsidRPr="00D57CD7">
              <w:rPr>
                <w:b/>
              </w:rPr>
              <w:t>Note:</w:t>
            </w:r>
            <w:r>
              <w:t xml:space="preserve"> </w:t>
            </w:r>
            <w:r w:rsidR="001D4FF8">
              <w:t>all 3 sheets should be in one Excel sheet or CSV file.</w:t>
            </w:r>
          </w:p>
          <w:p w:rsidR="00D57CD7" w:rsidRDefault="00D57CD7" w:rsidP="00D57CD7">
            <w:pPr>
              <w:spacing w:line="276" w:lineRule="auto"/>
            </w:pPr>
          </w:p>
          <w:p w:rsidR="00D57CD7" w:rsidRDefault="001D4FF8" w:rsidP="00D57CD7">
            <w:pPr>
              <w:spacing w:line="276" w:lineRule="auto"/>
            </w:pPr>
            <w:r>
              <w:rPr>
                <w:rStyle w:val="Strong"/>
              </w:rPr>
              <w:t>Use-Case</w:t>
            </w:r>
            <w:r w:rsidRPr="00D57CD7">
              <w:rPr>
                <w:rStyle w:val="Strong"/>
              </w:rPr>
              <w:t xml:space="preserve"> </w:t>
            </w:r>
            <w:r w:rsidR="00D57CD7" w:rsidRPr="00877434">
              <w:rPr>
                <w:b/>
              </w:rPr>
              <w:t>3):</w:t>
            </w:r>
            <w:r w:rsidR="00D57CD7">
              <w:t xml:space="preserve"> </w:t>
            </w:r>
            <w:r w:rsidR="006070B3">
              <w:t xml:space="preserve">the data or tuples parsed should be in the older of new one’s first or sort by Date. </w:t>
            </w:r>
          </w:p>
          <w:p w:rsidR="00877434" w:rsidRDefault="00877434" w:rsidP="00D57CD7">
            <w:pPr>
              <w:spacing w:line="276" w:lineRule="auto"/>
            </w:pPr>
            <w:r w:rsidRPr="00877434">
              <w:rPr>
                <w:b/>
              </w:rPr>
              <w:t>Note:</w:t>
            </w:r>
            <w:r w:rsidR="006070B3">
              <w:t xml:space="preserve"> Sorting should be done by new to old based on date</w:t>
            </w:r>
            <w:r>
              <w:t>.</w:t>
            </w:r>
          </w:p>
          <w:p w:rsidR="00877434" w:rsidRPr="00941888" w:rsidRDefault="00877434" w:rsidP="00D57CD7">
            <w:pPr>
              <w:spacing w:line="276" w:lineRule="auto"/>
            </w:pPr>
          </w:p>
          <w:p w:rsidR="00D57CD7" w:rsidRPr="00941888" w:rsidRDefault="00D57CD7" w:rsidP="00D57CD7">
            <w:pPr>
              <w:spacing w:after="160" w:line="276" w:lineRule="auto"/>
            </w:pPr>
          </w:p>
        </w:tc>
      </w:tr>
      <w:bookmarkEnd w:id="0"/>
    </w:tbl>
    <w:p w:rsidR="00387E78" w:rsidRPr="00941888" w:rsidRDefault="00387E78" w:rsidP="00941888">
      <w:pPr>
        <w:pStyle w:val="Normal-Italic"/>
      </w:pPr>
    </w:p>
    <w:p w:rsidR="00941888" w:rsidRDefault="00941888" w:rsidP="00941888">
      <w:pPr>
        <w:pStyle w:val="NoSpacing"/>
      </w:pPr>
    </w:p>
    <w:p w:rsidR="00877434" w:rsidRPr="00877434" w:rsidRDefault="00877434" w:rsidP="00941888">
      <w:pPr>
        <w:pStyle w:val="NoSpacing"/>
        <w:rPr>
          <w:b/>
        </w:rPr>
      </w:pPr>
      <w:r w:rsidRPr="00877434">
        <w:rPr>
          <w:b/>
        </w:rPr>
        <w:t>Note:</w:t>
      </w:r>
    </w:p>
    <w:p w:rsidR="00877434" w:rsidRDefault="00877434" w:rsidP="00877434">
      <w:pPr>
        <w:pStyle w:val="NoSpacing"/>
        <w:numPr>
          <w:ilvl w:val="0"/>
          <w:numId w:val="1"/>
        </w:numPr>
      </w:pPr>
      <w:r>
        <w:t>Try to use the in-</w:t>
      </w:r>
      <w:r w:rsidR="00523B3A">
        <w:t>Built C++ functions and methods.</w:t>
      </w:r>
    </w:p>
    <w:p w:rsidR="00877434" w:rsidRDefault="00877434" w:rsidP="00877434">
      <w:pPr>
        <w:pStyle w:val="NoSpacing"/>
        <w:numPr>
          <w:ilvl w:val="0"/>
          <w:numId w:val="1"/>
        </w:numPr>
      </w:pPr>
      <w:r>
        <w:t>Use the command prompt to run the program as .exe and to perform operations.</w:t>
      </w:r>
    </w:p>
    <w:p w:rsidR="00877434" w:rsidRDefault="00877434" w:rsidP="00877434">
      <w:pPr>
        <w:pStyle w:val="NoSpacing"/>
        <w:numPr>
          <w:ilvl w:val="0"/>
          <w:numId w:val="1"/>
        </w:numPr>
      </w:pPr>
      <w:r>
        <w:t>Keep all files in one main directory and code.</w:t>
      </w:r>
    </w:p>
    <w:p w:rsidR="00877434" w:rsidRDefault="00877434" w:rsidP="00877434">
      <w:pPr>
        <w:pStyle w:val="NoSpacing"/>
        <w:numPr>
          <w:ilvl w:val="0"/>
          <w:numId w:val="1"/>
        </w:numPr>
      </w:pPr>
      <w:r>
        <w:t>Make all necessary comments and display message corresponding to invalid inputs.</w:t>
      </w:r>
    </w:p>
    <w:p w:rsidR="00877434" w:rsidRDefault="00523B3A" w:rsidP="00877434">
      <w:pPr>
        <w:pStyle w:val="NoSpacing"/>
        <w:numPr>
          <w:ilvl w:val="0"/>
          <w:numId w:val="1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Log file for all the operations performed</w:t>
      </w:r>
      <w:r w:rsidR="00877434">
        <w:t>.</w:t>
      </w: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</w:p>
    <w:p w:rsidR="007C50C1" w:rsidRPr="00925015" w:rsidRDefault="007C50C1" w:rsidP="007C50C1">
      <w:pPr>
        <w:pStyle w:val="NoSpacing"/>
        <w:rPr>
          <w:b/>
        </w:rPr>
      </w:pPr>
      <w:r w:rsidRPr="00925015">
        <w:rPr>
          <w:b/>
        </w:rPr>
        <w:lastRenderedPageBreak/>
        <w:t>Program Structure:</w:t>
      </w: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  <w:r>
        <w:t>------------------------------------</w:t>
      </w:r>
      <w:r w:rsidRPr="00925015">
        <w:rPr>
          <w:b/>
        </w:rPr>
        <w:t>Schematic-</w:t>
      </w:r>
      <w:r>
        <w:t>----------------------------------------</w:t>
      </w:r>
    </w:p>
    <w:p w:rsidR="007C50C1" w:rsidRDefault="007C50C1" w:rsidP="007C50C1">
      <w:pPr>
        <w:pStyle w:val="NoSpacing"/>
      </w:pPr>
      <w:r>
        <w:t>&lt;</w:t>
      </w:r>
      <w:proofErr w:type="spellStart"/>
      <w:r>
        <w:t>Pre processor</w:t>
      </w:r>
      <w:proofErr w:type="spellEnd"/>
      <w:r>
        <w:t xml:space="preserve"> directives&gt;</w:t>
      </w: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  <w:r>
        <w:t>&lt;</w:t>
      </w:r>
      <w:proofErr w:type="gramStart"/>
      <w:r>
        <w:t>type</w:t>
      </w:r>
      <w:proofErr w:type="gramEnd"/>
      <w:r>
        <w:t xml:space="preserve"> </w:t>
      </w:r>
      <w:proofErr w:type="spellStart"/>
      <w:r>
        <w:t>def</w:t>
      </w:r>
      <w:proofErr w:type="spellEnd"/>
      <w:r>
        <w:t>&gt;</w:t>
      </w: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  <w:r>
        <w:t>&lt;Template Function</w:t>
      </w:r>
      <w:r>
        <w:t>&gt;</w:t>
      </w: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  <w:r>
        <w:t>&lt;Global Variables&gt;</w:t>
      </w: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  <w:r>
        <w:t>&lt;Class Declaration&gt;</w:t>
      </w:r>
    </w:p>
    <w:p w:rsidR="007C50C1" w:rsidRDefault="007C50C1" w:rsidP="007C50C1">
      <w:pPr>
        <w:pStyle w:val="NoSpacing"/>
        <w:ind w:left="1440"/>
      </w:pPr>
      <w:r w:rsidRPr="007C50C1">
        <w:rPr>
          <w:b/>
        </w:rPr>
        <w:t>Public:</w:t>
      </w:r>
      <w:r>
        <w:t xml:space="preserve"> </w:t>
      </w:r>
      <w:proofErr w:type="gramStart"/>
      <w:r>
        <w:t xml:space="preserve">Parameters </w:t>
      </w:r>
      <w:r>
        <w:t xml:space="preserve"> Declaration</w:t>
      </w:r>
      <w:proofErr w:type="gramEnd"/>
      <w:r>
        <w:t>;</w:t>
      </w:r>
    </w:p>
    <w:p w:rsidR="007C50C1" w:rsidRDefault="007C50C1" w:rsidP="007C50C1">
      <w:pPr>
        <w:pStyle w:val="NoSpacing"/>
        <w:ind w:left="1440"/>
      </w:pPr>
      <w:r>
        <w:t xml:space="preserve"> </w:t>
      </w:r>
    </w:p>
    <w:p w:rsidR="007C50C1" w:rsidRDefault="007C50C1" w:rsidP="007C50C1">
      <w:pPr>
        <w:pStyle w:val="NoSpacing"/>
        <w:ind w:left="1440"/>
      </w:pPr>
      <w:r w:rsidRPr="007C50C1">
        <w:rPr>
          <w:b/>
        </w:rPr>
        <w:t>Private:</w:t>
      </w:r>
      <w:r>
        <w:t xml:space="preserve"> Function Declaration</w:t>
      </w:r>
      <w:r>
        <w:t xml:space="preserve"> ()</w:t>
      </w:r>
      <w:r>
        <w:t>;</w:t>
      </w:r>
    </w:p>
    <w:p w:rsidR="007C50C1" w:rsidRDefault="007C50C1" w:rsidP="007C50C1">
      <w:pPr>
        <w:pStyle w:val="NoSpacing"/>
      </w:pPr>
    </w:p>
    <w:p w:rsidR="007C50C1" w:rsidRDefault="007C50C1" w:rsidP="007C50C1">
      <w:pPr>
        <w:pStyle w:val="NoSpacing"/>
      </w:pPr>
      <w:r>
        <w:t>&lt;</w:t>
      </w:r>
      <w:proofErr w:type="gramStart"/>
      <w:r>
        <w:t>Main(</w:t>
      </w:r>
      <w:proofErr w:type="gramEnd"/>
      <w:r>
        <w:t>)</w:t>
      </w:r>
      <w:r>
        <w:t>&gt;</w:t>
      </w:r>
    </w:p>
    <w:p w:rsidR="007C50C1" w:rsidRDefault="007C50C1" w:rsidP="007C50C1">
      <w:pPr>
        <w:pStyle w:val="NoSpacing"/>
      </w:pPr>
      <w:r>
        <w:t>------------------------------------</w:t>
      </w:r>
      <w:r w:rsidRPr="00925015">
        <w:rPr>
          <w:b/>
        </w:rPr>
        <w:t>Schematic</w:t>
      </w:r>
      <w:r>
        <w:t>-------------------------------------------</w:t>
      </w:r>
    </w:p>
    <w:p w:rsidR="007C50C1" w:rsidRDefault="007C50C1" w:rsidP="007C50C1">
      <w:pPr>
        <w:pStyle w:val="NoSpacing"/>
      </w:pPr>
    </w:p>
    <w:p w:rsidR="00460317" w:rsidRPr="00460317" w:rsidRDefault="00460317" w:rsidP="007C50C1">
      <w:pPr>
        <w:pStyle w:val="NoSpacing"/>
        <w:rPr>
          <w:b/>
          <w:sz w:val="28"/>
        </w:rPr>
      </w:pPr>
      <w:r w:rsidRPr="00460317">
        <w:rPr>
          <w:b/>
          <w:sz w:val="28"/>
        </w:rPr>
        <w:t>Program Definition:</w:t>
      </w:r>
    </w:p>
    <w:p w:rsidR="00460317" w:rsidRDefault="00460317" w:rsidP="007C50C1">
      <w:pPr>
        <w:pStyle w:val="NoSpacing"/>
      </w:pPr>
    </w:p>
    <w:p w:rsidR="00460317" w:rsidRDefault="00460317" w:rsidP="00460317">
      <w:pPr>
        <w:pStyle w:val="NoSpacing"/>
        <w:numPr>
          <w:ilvl w:val="0"/>
          <w:numId w:val="10"/>
        </w:numPr>
      </w:pPr>
      <w:r>
        <w:t>Reading the directory User inputted and searching for Results.html</w:t>
      </w:r>
    </w:p>
    <w:p w:rsidR="00460317" w:rsidRDefault="00460317" w:rsidP="00460317">
      <w:pPr>
        <w:pStyle w:val="NoSpacing"/>
        <w:numPr>
          <w:ilvl w:val="0"/>
          <w:numId w:val="10"/>
        </w:numPr>
      </w:pPr>
      <w:r>
        <w:t>Sending the path to object as parameter in constructor.</w:t>
      </w:r>
    </w:p>
    <w:p w:rsidR="00460317" w:rsidRDefault="00460317" w:rsidP="00460317">
      <w:pPr>
        <w:pStyle w:val="NoSpacing"/>
        <w:numPr>
          <w:ilvl w:val="0"/>
          <w:numId w:val="10"/>
        </w:numPr>
      </w:pPr>
      <w:r>
        <w:t>Reading lines from html document as strings.</w:t>
      </w:r>
    </w:p>
    <w:p w:rsidR="00460317" w:rsidRDefault="00460317" w:rsidP="00460317">
      <w:pPr>
        <w:pStyle w:val="NoSpacing"/>
        <w:numPr>
          <w:ilvl w:val="0"/>
          <w:numId w:val="10"/>
        </w:numPr>
      </w:pPr>
      <w:r>
        <w:t>Extracting the Comments from the &lt;td&gt; … &lt;/td&gt; tags.</w:t>
      </w:r>
    </w:p>
    <w:p w:rsidR="00460317" w:rsidRDefault="00460317" w:rsidP="00460317">
      <w:pPr>
        <w:pStyle w:val="NoSpacing"/>
        <w:numPr>
          <w:ilvl w:val="0"/>
          <w:numId w:val="10"/>
        </w:numPr>
      </w:pPr>
      <w:r>
        <w:t>Pushing the data to a structure.</w:t>
      </w:r>
    </w:p>
    <w:p w:rsidR="00460317" w:rsidRDefault="00460317" w:rsidP="00460317">
      <w:pPr>
        <w:pStyle w:val="NoSpacing"/>
        <w:numPr>
          <w:ilvl w:val="0"/>
          <w:numId w:val="10"/>
        </w:numPr>
      </w:pPr>
      <w:r>
        <w:t>Sorting the structure based on date column.</w:t>
      </w:r>
    </w:p>
    <w:p w:rsidR="00460317" w:rsidRDefault="00460317" w:rsidP="00460317">
      <w:pPr>
        <w:pStyle w:val="NoSpacing"/>
        <w:numPr>
          <w:ilvl w:val="0"/>
          <w:numId w:val="10"/>
        </w:numPr>
      </w:pPr>
      <w:r>
        <w:t>Writing into different .CSV files based on the Status value of the reading tuple structure.</w:t>
      </w:r>
    </w:p>
    <w:p w:rsidR="00460317" w:rsidRDefault="00460317" w:rsidP="00460317">
      <w:pPr>
        <w:pStyle w:val="NoSpacing"/>
        <w:numPr>
          <w:ilvl w:val="0"/>
          <w:numId w:val="10"/>
        </w:numPr>
      </w:pPr>
      <w:r>
        <w:t>Closing the directory, files and creating a Logs for the given program.</w:t>
      </w:r>
    </w:p>
    <w:p w:rsidR="009F4E02" w:rsidRDefault="009F4E02" w:rsidP="009F4E02">
      <w:pPr>
        <w:pStyle w:val="NoSpacing"/>
      </w:pPr>
    </w:p>
    <w:p w:rsidR="009F4E02" w:rsidRDefault="009F4E02" w:rsidP="009F4E02">
      <w:pPr>
        <w:pStyle w:val="NoSpacing"/>
        <w:rPr>
          <w:b/>
          <w:sz w:val="32"/>
        </w:rPr>
      </w:pPr>
    </w:p>
    <w:p w:rsidR="009F4E02" w:rsidRDefault="009F4E02" w:rsidP="009F4E02">
      <w:pPr>
        <w:pStyle w:val="NoSpacing"/>
        <w:rPr>
          <w:b/>
          <w:sz w:val="32"/>
        </w:rPr>
      </w:pPr>
    </w:p>
    <w:p w:rsidR="009F4E02" w:rsidRDefault="009F4E02" w:rsidP="009F4E02">
      <w:pPr>
        <w:pStyle w:val="NoSpacing"/>
        <w:rPr>
          <w:b/>
          <w:sz w:val="32"/>
        </w:rPr>
      </w:pPr>
    </w:p>
    <w:p w:rsidR="009F4E02" w:rsidRDefault="009F4E02" w:rsidP="009F4E02">
      <w:pPr>
        <w:pStyle w:val="NoSpacing"/>
        <w:rPr>
          <w:b/>
          <w:sz w:val="32"/>
        </w:rPr>
      </w:pPr>
    </w:p>
    <w:p w:rsidR="009F4E02" w:rsidRDefault="009F4E02" w:rsidP="009F4E02">
      <w:pPr>
        <w:pStyle w:val="NoSpacing"/>
        <w:rPr>
          <w:b/>
          <w:sz w:val="32"/>
        </w:rPr>
      </w:pPr>
    </w:p>
    <w:p w:rsidR="009F4E02" w:rsidRDefault="009F4E02" w:rsidP="009F4E02">
      <w:pPr>
        <w:pStyle w:val="NoSpacing"/>
        <w:rPr>
          <w:b/>
          <w:sz w:val="32"/>
        </w:rPr>
      </w:pPr>
    </w:p>
    <w:p w:rsidR="009F4E02" w:rsidRDefault="009F4E02" w:rsidP="009F4E02">
      <w:pPr>
        <w:pStyle w:val="NoSpacing"/>
        <w:rPr>
          <w:b/>
          <w:sz w:val="32"/>
        </w:rPr>
      </w:pPr>
    </w:p>
    <w:p w:rsidR="009F4E02" w:rsidRDefault="009F4E02" w:rsidP="009F4E02">
      <w:pPr>
        <w:pStyle w:val="NoSpacing"/>
        <w:rPr>
          <w:b/>
          <w:sz w:val="32"/>
        </w:rPr>
      </w:pPr>
    </w:p>
    <w:p w:rsidR="009F4E02" w:rsidRPr="009F4E02" w:rsidRDefault="009F4E02" w:rsidP="009F4E02">
      <w:pPr>
        <w:pStyle w:val="NoSpacing"/>
        <w:rPr>
          <w:b/>
          <w:sz w:val="32"/>
        </w:rPr>
      </w:pPr>
      <w:r w:rsidRPr="009F4E02">
        <w:rPr>
          <w:b/>
          <w:sz w:val="32"/>
        </w:rPr>
        <w:lastRenderedPageBreak/>
        <w:t>OUTPUT:</w:t>
      </w:r>
    </w:p>
    <w:p w:rsidR="009F4E02" w:rsidRDefault="009F4E02" w:rsidP="009F4E02">
      <w:pPr>
        <w:pStyle w:val="NoSpacing"/>
      </w:pPr>
    </w:p>
    <w:p w:rsidR="009F4E02" w:rsidRDefault="00F94B08" w:rsidP="009F4E02">
      <w:pPr>
        <w:pStyle w:val="NoSpacing"/>
        <w:rPr>
          <w:b/>
          <w:u w:val="single"/>
        </w:rPr>
      </w:pPr>
      <w:r>
        <w:rPr>
          <w:b/>
          <w:u w:val="single"/>
        </w:rPr>
        <w:t>USE-CASE -01: (Checking without the .html file)</w:t>
      </w:r>
    </w:p>
    <w:p w:rsidR="009F4E02" w:rsidRPr="009F4E02" w:rsidRDefault="009F4E02" w:rsidP="009F4E02">
      <w:pPr>
        <w:pStyle w:val="NoSpacing"/>
        <w:rPr>
          <w:b/>
          <w:u w:val="single"/>
        </w:rPr>
      </w:pPr>
    </w:p>
    <w:p w:rsidR="009F4E02" w:rsidRDefault="009F4E02" w:rsidP="009F4E02">
      <w:pPr>
        <w:pStyle w:val="NoSpacing"/>
        <w:numPr>
          <w:ilvl w:val="0"/>
          <w:numId w:val="12"/>
        </w:numPr>
      </w:pPr>
      <w:r>
        <w:t>New Folder with .exe file.</w:t>
      </w:r>
    </w:p>
    <w:p w:rsidR="009F4E02" w:rsidRDefault="009F4E02" w:rsidP="009F4E02">
      <w:pPr>
        <w:pStyle w:val="NoSpacing"/>
        <w:numPr>
          <w:ilvl w:val="0"/>
          <w:numId w:val="12"/>
        </w:numPr>
      </w:pPr>
      <w:r>
        <w:t>New Folder (2) with</w:t>
      </w:r>
      <w:r w:rsidR="00F94B08">
        <w:t>out</w:t>
      </w:r>
      <w:r>
        <w:t xml:space="preserve"> </w:t>
      </w:r>
      <w:r w:rsidR="00F94B08">
        <w:t>Results</w:t>
      </w:r>
      <w:r>
        <w:t>.html file.</w:t>
      </w:r>
    </w:p>
    <w:p w:rsidR="009F4E02" w:rsidRDefault="009F4E02" w:rsidP="009F4E02">
      <w:pPr>
        <w:pStyle w:val="NoSpacing"/>
        <w:ind w:left="720"/>
      </w:pPr>
    </w:p>
    <w:p w:rsidR="009F4E02" w:rsidRDefault="009F4E02" w:rsidP="009F4E02">
      <w:pPr>
        <w:pStyle w:val="NoSpacing"/>
      </w:pPr>
      <w:r>
        <w:rPr>
          <w:noProof/>
        </w:rPr>
        <w:drawing>
          <wp:inline distT="0" distB="0" distL="0" distR="0">
            <wp:extent cx="6239187" cy="16376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146" cy="165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08" w:rsidRDefault="00F94B08" w:rsidP="009F4E02">
      <w:pPr>
        <w:pStyle w:val="NoSpacing"/>
      </w:pPr>
    </w:p>
    <w:p w:rsidR="00F94B08" w:rsidRDefault="00F94B08" w:rsidP="009F4E02">
      <w:pPr>
        <w:pStyle w:val="NoSpacing"/>
      </w:pPr>
      <w:r>
        <w:rPr>
          <w:noProof/>
        </w:rPr>
        <w:drawing>
          <wp:inline distT="0" distB="0" distL="0" distR="0">
            <wp:extent cx="5924718" cy="14570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923" cy="147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08" w:rsidRDefault="00F94B08" w:rsidP="009F4E02">
      <w:pPr>
        <w:pStyle w:val="NoSpacing"/>
      </w:pPr>
    </w:p>
    <w:p w:rsidR="00F94B08" w:rsidRDefault="00F94B08" w:rsidP="00F94B08">
      <w:pPr>
        <w:pStyle w:val="NoSpacing"/>
        <w:rPr>
          <w:b/>
          <w:u w:val="single"/>
        </w:rPr>
      </w:pPr>
      <w:r>
        <w:rPr>
          <w:b/>
          <w:u w:val="single"/>
        </w:rPr>
        <w:t>USE-CASE -02: (Checking with</w:t>
      </w:r>
      <w:r>
        <w:rPr>
          <w:b/>
          <w:u w:val="single"/>
        </w:rPr>
        <w:t xml:space="preserve"> the .html file)</w:t>
      </w:r>
    </w:p>
    <w:p w:rsidR="00F94B08" w:rsidRPr="009F4E02" w:rsidRDefault="00F94B08" w:rsidP="00F94B08">
      <w:pPr>
        <w:pStyle w:val="NoSpacing"/>
        <w:rPr>
          <w:b/>
          <w:u w:val="single"/>
        </w:rPr>
      </w:pPr>
    </w:p>
    <w:p w:rsidR="00F94B08" w:rsidRDefault="00F94B08" w:rsidP="00F94B08">
      <w:pPr>
        <w:pStyle w:val="NoSpacing"/>
        <w:numPr>
          <w:ilvl w:val="0"/>
          <w:numId w:val="12"/>
        </w:numPr>
      </w:pPr>
      <w:r>
        <w:t>New Folder with .exe file.</w:t>
      </w:r>
    </w:p>
    <w:p w:rsidR="00F94B08" w:rsidRDefault="00F94B08" w:rsidP="00F94B08">
      <w:pPr>
        <w:pStyle w:val="NoSpacing"/>
        <w:numPr>
          <w:ilvl w:val="0"/>
          <w:numId w:val="12"/>
        </w:numPr>
      </w:pPr>
      <w:r>
        <w:t>New Folder (2) with</w:t>
      </w:r>
      <w:r>
        <w:t xml:space="preserve"> Results</w:t>
      </w:r>
      <w:r>
        <w:t xml:space="preserve"> .html file.</w:t>
      </w:r>
    </w:p>
    <w:p w:rsidR="00F94B08" w:rsidRDefault="00F94B08" w:rsidP="00F94B08">
      <w:pPr>
        <w:pStyle w:val="NoSpacing"/>
        <w:ind w:left="720"/>
      </w:pPr>
    </w:p>
    <w:p w:rsidR="0080090B" w:rsidRDefault="0080090B" w:rsidP="0080090B">
      <w:pPr>
        <w:pStyle w:val="NoSpacing"/>
        <w:ind w:left="180" w:hanging="180"/>
      </w:pPr>
      <w:r>
        <w:rPr>
          <w:noProof/>
        </w:rPr>
        <w:drawing>
          <wp:inline distT="0" distB="0" distL="0" distR="0">
            <wp:extent cx="6270171" cy="203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639" cy="207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2A5" w:rsidRDefault="00E022A5" w:rsidP="0080090B">
      <w:pPr>
        <w:pStyle w:val="NoSpacing"/>
        <w:ind w:left="180" w:hanging="180"/>
      </w:pPr>
    </w:p>
    <w:p w:rsidR="00E022A5" w:rsidRDefault="00E022A5" w:rsidP="0080090B">
      <w:pPr>
        <w:pStyle w:val="NoSpacing"/>
        <w:ind w:left="180" w:hanging="180"/>
      </w:pPr>
      <w:r>
        <w:rPr>
          <w:noProof/>
        </w:rPr>
        <w:lastRenderedPageBreak/>
        <w:drawing>
          <wp:inline distT="0" distB="0" distL="0" distR="0">
            <wp:extent cx="5466303" cy="2129650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39" cy="215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46" w:rsidRDefault="004B4746" w:rsidP="0080090B">
      <w:pPr>
        <w:pStyle w:val="NoSpacing"/>
        <w:ind w:left="180" w:hanging="180"/>
      </w:pPr>
    </w:p>
    <w:p w:rsidR="004B4746" w:rsidRDefault="004B4746" w:rsidP="0080090B">
      <w:pPr>
        <w:pStyle w:val="NoSpacing"/>
        <w:ind w:left="180" w:hanging="180"/>
      </w:pPr>
      <w:r>
        <w:rPr>
          <w:noProof/>
        </w:rPr>
        <w:drawing>
          <wp:inline distT="0" distB="0" distL="0" distR="0">
            <wp:extent cx="5938520" cy="2914015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08" w:rsidRDefault="00F94B08" w:rsidP="009F4E02">
      <w:pPr>
        <w:pStyle w:val="NoSpacing"/>
      </w:pPr>
    </w:p>
    <w:p w:rsidR="004B4746" w:rsidRDefault="004B4746" w:rsidP="009F4E02">
      <w:pPr>
        <w:pStyle w:val="NoSpacing"/>
      </w:pPr>
    </w:p>
    <w:p w:rsidR="004B4746" w:rsidRDefault="004B4746" w:rsidP="009F4E02">
      <w:pPr>
        <w:pStyle w:val="NoSpacing"/>
        <w:rPr>
          <w:b/>
        </w:rPr>
      </w:pPr>
      <w:r w:rsidRPr="004B4746">
        <w:rPr>
          <w:b/>
        </w:rPr>
        <w:t>LOGS:</w:t>
      </w:r>
    </w:p>
    <w:p w:rsidR="00095FCC" w:rsidRPr="004B4746" w:rsidRDefault="00095FCC" w:rsidP="009F4E02">
      <w:pPr>
        <w:pStyle w:val="NoSpacing"/>
        <w:rPr>
          <w:b/>
        </w:rPr>
      </w:pPr>
    </w:p>
    <w:p w:rsidR="004B4746" w:rsidRDefault="004B4746" w:rsidP="009F4E02">
      <w:pPr>
        <w:pStyle w:val="NoSpacing"/>
      </w:pPr>
      <w:r>
        <w:rPr>
          <w:noProof/>
        </w:rPr>
        <w:drawing>
          <wp:inline distT="0" distB="0" distL="0" distR="0">
            <wp:extent cx="5938520" cy="235131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434" cy="235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B4746" w:rsidSect="00EB3814">
      <w:headerReference w:type="default" r:id="rId16"/>
      <w:pgSz w:w="12240" w:h="15840"/>
      <w:pgMar w:top="1620" w:right="1440" w:bottom="45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E8F" w:rsidRDefault="00C92E8F" w:rsidP="00387E78">
      <w:pPr>
        <w:spacing w:after="0" w:line="240" w:lineRule="auto"/>
      </w:pPr>
      <w:r>
        <w:separator/>
      </w:r>
    </w:p>
  </w:endnote>
  <w:endnote w:type="continuationSeparator" w:id="0">
    <w:p w:rsidR="00C92E8F" w:rsidRDefault="00C92E8F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E8F" w:rsidRDefault="00C92E8F" w:rsidP="00387E78">
      <w:pPr>
        <w:spacing w:after="0" w:line="240" w:lineRule="auto"/>
      </w:pPr>
      <w:r>
        <w:separator/>
      </w:r>
    </w:p>
  </w:footnote>
  <w:footnote w:type="continuationSeparator" w:id="0">
    <w:p w:rsidR="00C92E8F" w:rsidRDefault="00C92E8F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E78" w:rsidRPr="00877434" w:rsidRDefault="00D57CD7">
    <w:pPr>
      <w:pStyle w:val="Header"/>
      <w:rPr>
        <w:rFonts w:ascii="Segoe UI" w:hAnsi="Segoe UI" w:cs="Segoe UI"/>
        <w:b/>
      </w:rPr>
    </w:pPr>
    <w:r w:rsidRPr="00877434">
      <w:rPr>
        <w:b/>
      </w:rPr>
      <w:t>NAMRATHA L BEMANE</w:t>
    </w:r>
    <w:r w:rsidR="00387E78" w:rsidRPr="00877434">
      <w:rPr>
        <w:rFonts w:ascii="Segoe UI" w:hAnsi="Segoe UI" w:cs="Segoe UI"/>
        <w:b/>
      </w:rPr>
      <w:tab/>
    </w:r>
    <w:r w:rsidR="00387E78" w:rsidRPr="00F87D3C">
      <w:rPr>
        <w:rFonts w:ascii="Segoe UI" w:hAnsi="Segoe UI" w:cs="Segoe UI"/>
      </w:rPr>
      <w:tab/>
    </w:r>
    <w:r w:rsidR="00877434" w:rsidRPr="00877434">
      <w:rPr>
        <w:b/>
      </w:rPr>
      <w:t>INTERN TRAINEE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3160"/>
    <w:multiLevelType w:val="hybridMultilevel"/>
    <w:tmpl w:val="F7309B4E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F9563F"/>
    <w:multiLevelType w:val="hybridMultilevel"/>
    <w:tmpl w:val="296EEC7C"/>
    <w:lvl w:ilvl="0" w:tplc="54000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34D1D"/>
    <w:multiLevelType w:val="hybridMultilevel"/>
    <w:tmpl w:val="D43C9E5C"/>
    <w:lvl w:ilvl="0" w:tplc="4C302F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137214"/>
    <w:multiLevelType w:val="hybridMultilevel"/>
    <w:tmpl w:val="7C8E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06C5D"/>
    <w:multiLevelType w:val="hybridMultilevel"/>
    <w:tmpl w:val="296EEC7C"/>
    <w:lvl w:ilvl="0" w:tplc="54000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3720C4"/>
    <w:multiLevelType w:val="hybridMultilevel"/>
    <w:tmpl w:val="67824B1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B171BD"/>
    <w:multiLevelType w:val="hybridMultilevel"/>
    <w:tmpl w:val="70F60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CE740C"/>
    <w:multiLevelType w:val="hybridMultilevel"/>
    <w:tmpl w:val="6DF8456E"/>
    <w:lvl w:ilvl="0" w:tplc="54000BA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34DD0"/>
    <w:multiLevelType w:val="hybridMultilevel"/>
    <w:tmpl w:val="09460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D75B4"/>
    <w:multiLevelType w:val="hybridMultilevel"/>
    <w:tmpl w:val="B3CAC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192361"/>
    <w:multiLevelType w:val="hybridMultilevel"/>
    <w:tmpl w:val="13F8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3B3F0F"/>
    <w:multiLevelType w:val="hybridMultilevel"/>
    <w:tmpl w:val="0D4A3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D7"/>
    <w:rsid w:val="0004327A"/>
    <w:rsid w:val="00095FCC"/>
    <w:rsid w:val="001A6E57"/>
    <w:rsid w:val="001D4FF8"/>
    <w:rsid w:val="00256B7E"/>
    <w:rsid w:val="0026702D"/>
    <w:rsid w:val="002D12A6"/>
    <w:rsid w:val="00327408"/>
    <w:rsid w:val="0035518D"/>
    <w:rsid w:val="00387E78"/>
    <w:rsid w:val="003C71A0"/>
    <w:rsid w:val="003C7F41"/>
    <w:rsid w:val="003F1EEB"/>
    <w:rsid w:val="004230C6"/>
    <w:rsid w:val="004361C5"/>
    <w:rsid w:val="004570D7"/>
    <w:rsid w:val="00460317"/>
    <w:rsid w:val="004A0D72"/>
    <w:rsid w:val="004B4746"/>
    <w:rsid w:val="004D7445"/>
    <w:rsid w:val="004E2243"/>
    <w:rsid w:val="00523B3A"/>
    <w:rsid w:val="005A4261"/>
    <w:rsid w:val="005B44D1"/>
    <w:rsid w:val="005D47DD"/>
    <w:rsid w:val="006070B3"/>
    <w:rsid w:val="00691889"/>
    <w:rsid w:val="006C2177"/>
    <w:rsid w:val="006E17F2"/>
    <w:rsid w:val="007271A0"/>
    <w:rsid w:val="00757391"/>
    <w:rsid w:val="007A6A7B"/>
    <w:rsid w:val="007C50C1"/>
    <w:rsid w:val="0080090B"/>
    <w:rsid w:val="00802EC0"/>
    <w:rsid w:val="0083719F"/>
    <w:rsid w:val="008509E4"/>
    <w:rsid w:val="008568DE"/>
    <w:rsid w:val="008621AD"/>
    <w:rsid w:val="008721A2"/>
    <w:rsid w:val="00877434"/>
    <w:rsid w:val="008A1E4C"/>
    <w:rsid w:val="008B0945"/>
    <w:rsid w:val="008D2E00"/>
    <w:rsid w:val="0091222E"/>
    <w:rsid w:val="00925015"/>
    <w:rsid w:val="009318D3"/>
    <w:rsid w:val="00941888"/>
    <w:rsid w:val="009472CB"/>
    <w:rsid w:val="00963A1F"/>
    <w:rsid w:val="009E0626"/>
    <w:rsid w:val="009F01C6"/>
    <w:rsid w:val="009F4E02"/>
    <w:rsid w:val="00A158E0"/>
    <w:rsid w:val="00A352CD"/>
    <w:rsid w:val="00A37B45"/>
    <w:rsid w:val="00A835B2"/>
    <w:rsid w:val="00AD3960"/>
    <w:rsid w:val="00B55CE5"/>
    <w:rsid w:val="00BE09EC"/>
    <w:rsid w:val="00C27DE3"/>
    <w:rsid w:val="00C733DA"/>
    <w:rsid w:val="00C92E8F"/>
    <w:rsid w:val="00CE65EE"/>
    <w:rsid w:val="00D550C0"/>
    <w:rsid w:val="00D57CD7"/>
    <w:rsid w:val="00D628EA"/>
    <w:rsid w:val="00D77D65"/>
    <w:rsid w:val="00DE16FD"/>
    <w:rsid w:val="00E022A5"/>
    <w:rsid w:val="00E12CC2"/>
    <w:rsid w:val="00E24F38"/>
    <w:rsid w:val="00E357ED"/>
    <w:rsid w:val="00E600D0"/>
    <w:rsid w:val="00EB3814"/>
    <w:rsid w:val="00F13BA3"/>
    <w:rsid w:val="00F50F3A"/>
    <w:rsid w:val="00F559A5"/>
    <w:rsid w:val="00F76885"/>
    <w:rsid w:val="00F87D3C"/>
    <w:rsid w:val="00F9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FF8E1"/>
  <w15:chartTrackingRefBased/>
  <w15:docId w15:val="{658C45B1-D5A9-4B8A-A450-9E175645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F50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estuser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607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questuser</dc:creator>
  <cp:keywords/>
  <dc:description/>
  <cp:lastModifiedBy>questuser</cp:lastModifiedBy>
  <cp:revision>66</cp:revision>
  <dcterms:created xsi:type="dcterms:W3CDTF">2020-09-16T07:29:00Z</dcterms:created>
  <dcterms:modified xsi:type="dcterms:W3CDTF">2020-11-04T15:07:00Z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